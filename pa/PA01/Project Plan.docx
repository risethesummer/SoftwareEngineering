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061F03D2" w:rsidR="007C47A5" w:rsidRDefault="002E025C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CC53ED">
        <w:t>BookBook</w:t>
      </w:r>
      <w:proofErr w:type="spellEnd"/>
      <w:r>
        <w:fldChar w:fldCharType="end"/>
      </w:r>
    </w:p>
    <w:p w14:paraId="3504309F" w14:textId="7B391313" w:rsidR="007C47A5" w:rsidRDefault="008E5C23">
      <w:pPr>
        <w:pStyle w:val="Tiu"/>
        <w:jc w:val="right"/>
      </w:pPr>
      <w:fldSimple w:instr=" TITLE  \* MERGEFORMAT ">
        <w:r w:rsidR="00CC53ED">
          <w:t>Software Development Plan</w:t>
        </w:r>
      </w:fldSimple>
    </w:p>
    <w:p w14:paraId="7CCA0459" w14:textId="6C2C17F2" w:rsidR="007C47A5" w:rsidRDefault="007C47A5">
      <w:pPr>
        <w:pStyle w:val="Tiu"/>
        <w:jc w:val="right"/>
        <w:rPr>
          <w:sz w:val="28"/>
        </w:rPr>
      </w:pPr>
      <w:r>
        <w:rPr>
          <w:sz w:val="28"/>
        </w:rPr>
        <w:t xml:space="preserve">Version </w:t>
      </w:r>
      <w:r w:rsidR="004B073E">
        <w:rPr>
          <w:sz w:val="28"/>
        </w:rPr>
        <w:t>0</w:t>
      </w:r>
      <w:r>
        <w:rPr>
          <w:sz w:val="28"/>
        </w:rPr>
        <w:t>.</w:t>
      </w:r>
      <w:r w:rsidR="00E220CF">
        <w:rPr>
          <w:sz w:val="28"/>
        </w:rPr>
        <w:t>1</w:t>
      </w:r>
    </w:p>
    <w:p w14:paraId="6D15BA33" w14:textId="77777777" w:rsidR="007C47A5" w:rsidRDefault="007C47A5">
      <w:pPr>
        <w:pStyle w:val="Tiu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ThnVnban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44B21515" w:rsidR="007C47A5" w:rsidRDefault="00EC32CF">
            <w:pPr>
              <w:pStyle w:val="Tabletext"/>
            </w:pPr>
            <w:r>
              <w:t>13/06/2021</w:t>
            </w:r>
          </w:p>
        </w:tc>
        <w:tc>
          <w:tcPr>
            <w:tcW w:w="1152" w:type="dxa"/>
          </w:tcPr>
          <w:p w14:paraId="3E094E6B" w14:textId="294C7F4C" w:rsidR="007C47A5" w:rsidRDefault="00EC32CF">
            <w:pPr>
              <w:pStyle w:val="Tabletext"/>
            </w:pPr>
            <w:r>
              <w:t>0.</w:t>
            </w:r>
            <w:r w:rsidR="00CC53ED">
              <w:t>1</w:t>
            </w:r>
          </w:p>
        </w:tc>
        <w:tc>
          <w:tcPr>
            <w:tcW w:w="3744" w:type="dxa"/>
          </w:tcPr>
          <w:p w14:paraId="06122755" w14:textId="6CF52B49" w:rsidR="007C47A5" w:rsidRDefault="00E14D09">
            <w:pPr>
              <w:pStyle w:val="Tabletext"/>
            </w:pPr>
            <w:r>
              <w:t>Estimate time, effort; basic plan for activities; organize team; set up tools and configurations</w:t>
            </w:r>
          </w:p>
        </w:tc>
        <w:tc>
          <w:tcPr>
            <w:tcW w:w="2304" w:type="dxa"/>
          </w:tcPr>
          <w:p w14:paraId="017B8DCC" w14:textId="66ABE610" w:rsidR="007C47A5" w:rsidRDefault="00EC32CF">
            <w:pPr>
              <w:pStyle w:val="Tabletext"/>
            </w:pPr>
            <w:r>
              <w:t xml:space="preserve">Ho </w:t>
            </w:r>
            <w:proofErr w:type="spellStart"/>
            <w:r>
              <w:t>Nhat</w:t>
            </w:r>
            <w:proofErr w:type="spellEnd"/>
            <w:r>
              <w:t xml:space="preserve"> Linh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5BCCE137" w14:textId="77777777" w:rsidR="007C47A5" w:rsidRDefault="007C47A5">
            <w:pPr>
              <w:pStyle w:val="Tabletext"/>
            </w:pP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u"/>
      </w:pPr>
      <w:r>
        <w:br w:type="page"/>
      </w:r>
      <w:r>
        <w:lastRenderedPageBreak/>
        <w:t>Table of Contents</w:t>
      </w:r>
    </w:p>
    <w:p w14:paraId="29FFD3D6" w14:textId="7EF7D955" w:rsidR="00CC53ED" w:rsidRDefault="00EE3C86">
      <w:pPr>
        <w:pStyle w:val="Muclu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74507286" w:history="1">
        <w:r w:rsidR="00CC53ED" w:rsidRPr="00935172">
          <w:rPr>
            <w:rStyle w:val="Siuktni"/>
            <w:noProof/>
          </w:rPr>
          <w:t>1.</w:t>
        </w:r>
        <w:r w:rsidR="00CC53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Introduction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_Toc74507286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4</w:t>
        </w:r>
        <w:r w:rsidR="00CC53ED">
          <w:rPr>
            <w:noProof/>
            <w:webHidden/>
          </w:rPr>
          <w:fldChar w:fldCharType="end"/>
        </w:r>
      </w:hyperlink>
    </w:p>
    <w:p w14:paraId="566E90A2" w14:textId="186228FF" w:rsidR="00CC53ED" w:rsidRDefault="00626D56">
      <w:pPr>
        <w:pStyle w:val="Muclu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4507287" w:history="1">
        <w:r w:rsidR="00CC53ED" w:rsidRPr="00935172">
          <w:rPr>
            <w:rStyle w:val="Siuktni"/>
            <w:noProof/>
          </w:rPr>
          <w:t>2.</w:t>
        </w:r>
        <w:r w:rsidR="00CC53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Project Overview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_Toc74507287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4</w:t>
        </w:r>
        <w:r w:rsidR="00CC53ED">
          <w:rPr>
            <w:noProof/>
            <w:webHidden/>
          </w:rPr>
          <w:fldChar w:fldCharType="end"/>
        </w:r>
      </w:hyperlink>
    </w:p>
    <w:p w14:paraId="6AAF7329" w14:textId="515BFE0C" w:rsidR="00CC53ED" w:rsidRDefault="00626D56">
      <w:pPr>
        <w:pStyle w:val="Muclu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4507288" w:history="1">
        <w:r w:rsidR="00CC53ED" w:rsidRPr="00935172">
          <w:rPr>
            <w:rStyle w:val="Siuktni"/>
            <w:noProof/>
          </w:rPr>
          <w:t>2.1</w:t>
        </w:r>
        <w:r w:rsidR="00CC53E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Project Purpose, Scope, and Objectives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_Toc74507288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4</w:t>
        </w:r>
        <w:r w:rsidR="00CC53ED">
          <w:rPr>
            <w:noProof/>
            <w:webHidden/>
          </w:rPr>
          <w:fldChar w:fldCharType="end"/>
        </w:r>
      </w:hyperlink>
    </w:p>
    <w:p w14:paraId="67E1E3B4" w14:textId="4F5B80B4" w:rsidR="00CC53ED" w:rsidRDefault="00626D56">
      <w:pPr>
        <w:pStyle w:val="Muclu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4507289" w:history="1">
        <w:r w:rsidR="00CC53ED" w:rsidRPr="00935172">
          <w:rPr>
            <w:rStyle w:val="Siuktni"/>
            <w:noProof/>
          </w:rPr>
          <w:t>2.2</w:t>
        </w:r>
        <w:r w:rsidR="00CC53E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Assumptions and Constraints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_Toc74507289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4</w:t>
        </w:r>
        <w:r w:rsidR="00CC53ED">
          <w:rPr>
            <w:noProof/>
            <w:webHidden/>
          </w:rPr>
          <w:fldChar w:fldCharType="end"/>
        </w:r>
      </w:hyperlink>
    </w:p>
    <w:p w14:paraId="5FE95B3D" w14:textId="6115BE0D" w:rsidR="00CC53ED" w:rsidRDefault="00626D56">
      <w:pPr>
        <w:pStyle w:val="Muclu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4507290" w:history="1">
        <w:r w:rsidR="00CC53ED" w:rsidRPr="00935172">
          <w:rPr>
            <w:rStyle w:val="Siuktni"/>
            <w:noProof/>
          </w:rPr>
          <w:t>2.3</w:t>
        </w:r>
        <w:r w:rsidR="00CC53E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Project Deliverables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_Toc74507290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4</w:t>
        </w:r>
        <w:r w:rsidR="00CC53ED">
          <w:rPr>
            <w:noProof/>
            <w:webHidden/>
          </w:rPr>
          <w:fldChar w:fldCharType="end"/>
        </w:r>
      </w:hyperlink>
    </w:p>
    <w:p w14:paraId="165E0DC0" w14:textId="68718934" w:rsidR="00CC53ED" w:rsidRDefault="00626D56">
      <w:pPr>
        <w:pStyle w:val="Muclu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4507291" w:history="1">
        <w:r w:rsidR="00CC53ED" w:rsidRPr="00935172">
          <w:rPr>
            <w:rStyle w:val="Siuktni"/>
            <w:noProof/>
          </w:rPr>
          <w:t>3.</w:t>
        </w:r>
        <w:r w:rsidR="00CC53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Project Organization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_Toc74507291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5</w:t>
        </w:r>
        <w:r w:rsidR="00CC53ED">
          <w:rPr>
            <w:noProof/>
            <w:webHidden/>
          </w:rPr>
          <w:fldChar w:fldCharType="end"/>
        </w:r>
      </w:hyperlink>
    </w:p>
    <w:p w14:paraId="31424961" w14:textId="11ED9591" w:rsidR="00CC53ED" w:rsidRDefault="00626D56">
      <w:pPr>
        <w:pStyle w:val="Muclu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4507292" w:history="1">
        <w:r w:rsidR="00CC53ED" w:rsidRPr="00935172">
          <w:rPr>
            <w:rStyle w:val="Siuktni"/>
            <w:noProof/>
          </w:rPr>
          <w:t>3.1</w:t>
        </w:r>
        <w:r w:rsidR="00CC53E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Organizational Structure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_Toc74507292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5</w:t>
        </w:r>
        <w:r w:rsidR="00CC53ED">
          <w:rPr>
            <w:noProof/>
            <w:webHidden/>
          </w:rPr>
          <w:fldChar w:fldCharType="end"/>
        </w:r>
      </w:hyperlink>
    </w:p>
    <w:p w14:paraId="5705E4C8" w14:textId="3C0E55D3" w:rsidR="00CC53ED" w:rsidRDefault="00626D56">
      <w:pPr>
        <w:pStyle w:val="Muclu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4507293" w:history="1">
        <w:r w:rsidR="00CC53ED" w:rsidRPr="00935172">
          <w:rPr>
            <w:rStyle w:val="Siuktni"/>
            <w:noProof/>
          </w:rPr>
          <w:t>3.2</w:t>
        </w:r>
        <w:r w:rsidR="00CC53E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Roles and Responsibilities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_Toc74507293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5</w:t>
        </w:r>
        <w:r w:rsidR="00CC53ED">
          <w:rPr>
            <w:noProof/>
            <w:webHidden/>
          </w:rPr>
          <w:fldChar w:fldCharType="end"/>
        </w:r>
      </w:hyperlink>
    </w:p>
    <w:p w14:paraId="18269EA1" w14:textId="2D5C65D1" w:rsidR="00CC53ED" w:rsidRDefault="00626D56">
      <w:pPr>
        <w:pStyle w:val="Muclu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4507294" w:history="1">
        <w:r w:rsidR="00CC53ED" w:rsidRPr="00935172">
          <w:rPr>
            <w:rStyle w:val="Siuktni"/>
            <w:noProof/>
          </w:rPr>
          <w:t>4.</w:t>
        </w:r>
        <w:r w:rsidR="00CC53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Management Process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_Toc74507294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5</w:t>
        </w:r>
        <w:r w:rsidR="00CC53ED">
          <w:rPr>
            <w:noProof/>
            <w:webHidden/>
          </w:rPr>
          <w:fldChar w:fldCharType="end"/>
        </w:r>
      </w:hyperlink>
    </w:p>
    <w:p w14:paraId="1CA05564" w14:textId="4513BFF4" w:rsidR="00CC53ED" w:rsidRDefault="00626D56">
      <w:pPr>
        <w:pStyle w:val="Muclu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4507295" w:history="1">
        <w:r w:rsidR="00CC53ED" w:rsidRPr="00935172">
          <w:rPr>
            <w:rStyle w:val="Siuktni"/>
            <w:noProof/>
          </w:rPr>
          <w:t>4.1</w:t>
        </w:r>
        <w:r w:rsidR="00CC53E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Project Estimates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_Toc74507295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5</w:t>
        </w:r>
        <w:r w:rsidR="00CC53ED">
          <w:rPr>
            <w:noProof/>
            <w:webHidden/>
          </w:rPr>
          <w:fldChar w:fldCharType="end"/>
        </w:r>
      </w:hyperlink>
    </w:p>
    <w:p w14:paraId="4DF89B12" w14:textId="382564BB" w:rsidR="00CC53ED" w:rsidRDefault="00626D56">
      <w:pPr>
        <w:pStyle w:val="Muclu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4507296" w:history="1">
        <w:r w:rsidR="00CC53ED" w:rsidRPr="00935172">
          <w:rPr>
            <w:rStyle w:val="Siuktni"/>
            <w:noProof/>
          </w:rPr>
          <w:t>4.2</w:t>
        </w:r>
        <w:r w:rsidR="00CC53E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Project Plan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_Toc74507296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5</w:t>
        </w:r>
        <w:r w:rsidR="00CC53ED">
          <w:rPr>
            <w:noProof/>
            <w:webHidden/>
          </w:rPr>
          <w:fldChar w:fldCharType="end"/>
        </w:r>
      </w:hyperlink>
    </w:p>
    <w:p w14:paraId="5561CECA" w14:textId="115AD02A" w:rsidR="00CC53ED" w:rsidRDefault="00626D56">
      <w:pPr>
        <w:pStyle w:val="Muclu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507297" w:history="1">
        <w:r w:rsidR="00CC53ED" w:rsidRPr="00935172">
          <w:rPr>
            <w:rStyle w:val="Siuktni"/>
            <w:noProof/>
          </w:rPr>
          <w:t>4.2.1</w:t>
        </w:r>
        <w:r w:rsidR="00CC53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Phase and Iteration Plan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_Toc74507297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5</w:t>
        </w:r>
        <w:r w:rsidR="00CC53ED">
          <w:rPr>
            <w:noProof/>
            <w:webHidden/>
          </w:rPr>
          <w:fldChar w:fldCharType="end"/>
        </w:r>
      </w:hyperlink>
    </w:p>
    <w:p w14:paraId="2446FFA4" w14:textId="0C1E00B0" w:rsidR="00CC53ED" w:rsidRDefault="00626D56">
      <w:pPr>
        <w:pStyle w:val="Muclu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507298" w:history="1">
        <w:r w:rsidR="00CC53ED" w:rsidRPr="00935172">
          <w:rPr>
            <w:rStyle w:val="Siuktni"/>
            <w:noProof/>
          </w:rPr>
          <w:t>4.2.2</w:t>
        </w:r>
        <w:r w:rsidR="00CC53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Releases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_Toc74507298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5</w:t>
        </w:r>
        <w:r w:rsidR="00CC53ED">
          <w:rPr>
            <w:noProof/>
            <w:webHidden/>
          </w:rPr>
          <w:fldChar w:fldCharType="end"/>
        </w:r>
      </w:hyperlink>
    </w:p>
    <w:p w14:paraId="52C9EB67" w14:textId="18282D6D" w:rsidR="00CC53ED" w:rsidRDefault="00626D56">
      <w:pPr>
        <w:pStyle w:val="Muclu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507299" w:history="1">
        <w:r w:rsidR="00CC53ED" w:rsidRPr="00935172">
          <w:rPr>
            <w:rStyle w:val="Siuktni"/>
            <w:noProof/>
          </w:rPr>
          <w:t>4.2.3</w:t>
        </w:r>
        <w:r w:rsidR="00CC53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Project Schedule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_Toc74507299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6</w:t>
        </w:r>
        <w:r w:rsidR="00CC53ED">
          <w:rPr>
            <w:noProof/>
            <w:webHidden/>
          </w:rPr>
          <w:fldChar w:fldCharType="end"/>
        </w:r>
      </w:hyperlink>
    </w:p>
    <w:p w14:paraId="2758AA6F" w14:textId="7F3816EB" w:rsidR="00CC53ED" w:rsidRDefault="00626D56">
      <w:pPr>
        <w:pStyle w:val="Muclu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74507300" w:history="1">
        <w:r w:rsidR="00CC53ED" w:rsidRPr="00935172">
          <w:rPr>
            <w:rStyle w:val="Siuktni"/>
            <w:noProof/>
          </w:rPr>
          <w:t>4.3</w:t>
        </w:r>
        <w:r w:rsidR="00CC53E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Project Monitoring and Control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_Toc74507300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6</w:t>
        </w:r>
        <w:r w:rsidR="00CC53ED">
          <w:rPr>
            <w:noProof/>
            <w:webHidden/>
          </w:rPr>
          <w:fldChar w:fldCharType="end"/>
        </w:r>
      </w:hyperlink>
    </w:p>
    <w:p w14:paraId="0F8F19E7" w14:textId="004B0387" w:rsidR="00CC53ED" w:rsidRDefault="00626D56">
      <w:pPr>
        <w:pStyle w:val="Muclu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507301" w:history="1">
        <w:r w:rsidR="00CC53ED" w:rsidRPr="00935172">
          <w:rPr>
            <w:rStyle w:val="Siuktni"/>
            <w:noProof/>
          </w:rPr>
          <w:t>4.3.1</w:t>
        </w:r>
        <w:r w:rsidR="00CC53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Reporting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_Toc74507301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6</w:t>
        </w:r>
        <w:r w:rsidR="00CC53ED">
          <w:rPr>
            <w:noProof/>
            <w:webHidden/>
          </w:rPr>
          <w:fldChar w:fldCharType="end"/>
        </w:r>
      </w:hyperlink>
    </w:p>
    <w:p w14:paraId="7FE16185" w14:textId="655B4C9E" w:rsidR="00CC53ED" w:rsidRDefault="00626D56">
      <w:pPr>
        <w:pStyle w:val="Muclu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507302" w:history="1">
        <w:r w:rsidR="00CC53ED" w:rsidRPr="00935172">
          <w:rPr>
            <w:rStyle w:val="Siuktni"/>
            <w:noProof/>
          </w:rPr>
          <w:t>4.3.2</w:t>
        </w:r>
        <w:r w:rsidR="00CC53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Risk Management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_Toc74507302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7</w:t>
        </w:r>
        <w:r w:rsidR="00CC53ED">
          <w:rPr>
            <w:noProof/>
            <w:webHidden/>
          </w:rPr>
          <w:fldChar w:fldCharType="end"/>
        </w:r>
      </w:hyperlink>
    </w:p>
    <w:p w14:paraId="04672AC6" w14:textId="7BF8770D" w:rsidR="00CC53ED" w:rsidRDefault="00626D56">
      <w:pPr>
        <w:pStyle w:val="Muclu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507303" w:history="1">
        <w:r w:rsidR="00CC53ED" w:rsidRPr="00935172">
          <w:rPr>
            <w:rStyle w:val="Siuktni"/>
            <w:noProof/>
          </w:rPr>
          <w:t>4.3.3</w:t>
        </w:r>
        <w:r w:rsidR="00CC53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53ED" w:rsidRPr="00935172">
          <w:rPr>
            <w:rStyle w:val="Siuktni"/>
            <w:noProof/>
          </w:rPr>
          <w:t>Configuration Management</w:t>
        </w:r>
        <w:r w:rsidR="00CC53ED">
          <w:rPr>
            <w:noProof/>
            <w:webHidden/>
          </w:rPr>
          <w:tab/>
        </w:r>
        <w:r w:rsidR="00CC53ED">
          <w:rPr>
            <w:noProof/>
            <w:webHidden/>
          </w:rPr>
          <w:fldChar w:fldCharType="begin"/>
        </w:r>
        <w:r w:rsidR="00CC53ED">
          <w:rPr>
            <w:noProof/>
            <w:webHidden/>
          </w:rPr>
          <w:instrText xml:space="preserve"> PAGEREF _Toc74507303 \h </w:instrText>
        </w:r>
        <w:r w:rsidR="00CC53ED">
          <w:rPr>
            <w:noProof/>
            <w:webHidden/>
          </w:rPr>
        </w:r>
        <w:r w:rsidR="00CC53ED">
          <w:rPr>
            <w:noProof/>
            <w:webHidden/>
          </w:rPr>
          <w:fldChar w:fldCharType="separate"/>
        </w:r>
        <w:r w:rsidR="00CC53ED">
          <w:rPr>
            <w:noProof/>
            <w:webHidden/>
          </w:rPr>
          <w:t>7</w:t>
        </w:r>
        <w:r w:rsidR="00CC53ED">
          <w:rPr>
            <w:noProof/>
            <w:webHidden/>
          </w:rPr>
          <w:fldChar w:fldCharType="end"/>
        </w:r>
      </w:hyperlink>
    </w:p>
    <w:p w14:paraId="1F958927" w14:textId="373B4641" w:rsidR="007C47A5" w:rsidRDefault="00EE3C86">
      <w:pPr>
        <w:pStyle w:val="Tiu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CC53ED">
          <w:t>Software Development Plan</w:t>
        </w:r>
      </w:fldSimple>
    </w:p>
    <w:p w14:paraId="46BB6D57" w14:textId="77777777" w:rsidR="007C47A5" w:rsidRDefault="007C47A5">
      <w:pPr>
        <w:pStyle w:val="u1"/>
        <w:numPr>
          <w:ilvl w:val="0"/>
          <w:numId w:val="0"/>
        </w:numPr>
      </w:pPr>
      <w:bookmarkStart w:id="0" w:name="_Toc447095880"/>
    </w:p>
    <w:p w14:paraId="171697B8" w14:textId="1E645291" w:rsidR="00CE719E" w:rsidRPr="00CE719E" w:rsidRDefault="007C47A5" w:rsidP="00CE719E">
      <w:pPr>
        <w:pStyle w:val="u1"/>
      </w:pPr>
      <w:bookmarkStart w:id="1" w:name="_Toc524312826"/>
      <w:bookmarkStart w:id="2" w:name="_Toc307271011"/>
      <w:bookmarkStart w:id="3" w:name="_Toc74507286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7FA3C77B" w14:textId="77777777" w:rsidR="00EC32CF" w:rsidRDefault="00EC32CF" w:rsidP="00EC32CF">
      <w:pPr>
        <w:pStyle w:val="ThnVnban"/>
      </w:pPr>
      <w:r>
        <w:t xml:space="preserve">The document mentions activities during the process of developing the </w:t>
      </w:r>
      <w:proofErr w:type="spellStart"/>
      <w:r>
        <w:t>BookBook</w:t>
      </w:r>
      <w:proofErr w:type="spellEnd"/>
      <w:r>
        <w:t xml:space="preserve"> project</w:t>
      </w:r>
      <w:r w:rsidR="00FB71A5">
        <w:t>:</w:t>
      </w:r>
    </w:p>
    <w:p w14:paraId="35D2A3D4" w14:textId="1D84D1AE" w:rsidR="00EC32CF" w:rsidRDefault="00CE719E" w:rsidP="00EC32CF">
      <w:pPr>
        <w:pStyle w:val="ThnVnban"/>
      </w:pPr>
      <w:r>
        <w:t xml:space="preserve">- Information </w:t>
      </w:r>
      <w:r w:rsidR="00FB71A5">
        <w:t>about targets and essential materials to develop the projects</w:t>
      </w:r>
    </w:p>
    <w:p w14:paraId="58DFD6BC" w14:textId="756AFF1D" w:rsidR="00FB71A5" w:rsidRDefault="00FB71A5" w:rsidP="00EC32CF">
      <w:pPr>
        <w:pStyle w:val="ThnVnban"/>
      </w:pPr>
      <w:r>
        <w:t>- How we organize the team to make each member get well with the others during the process.</w:t>
      </w:r>
    </w:p>
    <w:p w14:paraId="15AD2A80" w14:textId="3A9DAA41" w:rsidR="00FB71A5" w:rsidRPr="00EC32CF" w:rsidRDefault="00FB71A5" w:rsidP="00EC32CF">
      <w:pPr>
        <w:pStyle w:val="ThnVnban"/>
      </w:pPr>
      <w:r>
        <w:t xml:space="preserve">- </w:t>
      </w:r>
      <w:r w:rsidR="00CE719E">
        <w:t xml:space="preserve">An overview of how </w:t>
      </w:r>
      <w:proofErr w:type="gramStart"/>
      <w:r w:rsidR="00CE719E">
        <w:t>we’re</w:t>
      </w:r>
      <w:proofErr w:type="gramEnd"/>
      <w:r w:rsidR="00CE719E">
        <w:t xml:space="preserve"> managing the process.</w:t>
      </w:r>
    </w:p>
    <w:p w14:paraId="3201B47C" w14:textId="469CDEF0" w:rsidR="007C47A5" w:rsidRDefault="007C47A5">
      <w:pPr>
        <w:pStyle w:val="u1"/>
      </w:pPr>
      <w:bookmarkStart w:id="6" w:name="_Toc524312832"/>
      <w:bookmarkStart w:id="7" w:name="_Toc307271015"/>
      <w:bookmarkStart w:id="8" w:name="_Toc74507287"/>
      <w:r>
        <w:t>Project Overview</w:t>
      </w:r>
      <w:bookmarkEnd w:id="6"/>
      <w:bookmarkEnd w:id="7"/>
      <w:bookmarkEnd w:id="8"/>
    </w:p>
    <w:p w14:paraId="0675BEBC" w14:textId="77777777" w:rsidR="007C47A5" w:rsidRDefault="007C47A5">
      <w:pPr>
        <w:pStyle w:val="u2"/>
      </w:pPr>
      <w:bookmarkStart w:id="9" w:name="_Toc524312833"/>
      <w:bookmarkStart w:id="10" w:name="_Toc307271016"/>
      <w:bookmarkStart w:id="11" w:name="_Toc74507288"/>
      <w:r>
        <w:t>Project Purpose, Scope, and Objectives</w:t>
      </w:r>
      <w:bookmarkEnd w:id="9"/>
      <w:bookmarkEnd w:id="10"/>
      <w:bookmarkEnd w:id="11"/>
    </w:p>
    <w:p w14:paraId="799BE9EB" w14:textId="72D280E6" w:rsidR="00CE719E" w:rsidRDefault="00CE719E" w:rsidP="00CE719E">
      <w:pPr>
        <w:pStyle w:val="ThnVnban"/>
      </w:pPr>
      <w:proofErr w:type="spellStart"/>
      <w:r>
        <w:t>BookBook</w:t>
      </w:r>
      <w:proofErr w:type="spellEnd"/>
      <w:r>
        <w:t xml:space="preserve"> is a software used to book movie tickets online with add-on features to bring the best experiences to users. </w:t>
      </w:r>
      <w:r w:rsidR="00000FB0">
        <w:t>For watchers, they</w:t>
      </w:r>
      <w:r>
        <w:t xml:space="preserve"> will</w:t>
      </w:r>
      <w:r w:rsidR="00000FB0">
        <w:t xml:space="preserve"> not drift into ridiculous issues in the traditional way. For suppliers (movie theaters), they will have a better way to contribute their tickets.</w:t>
      </w:r>
    </w:p>
    <w:p w14:paraId="10A7DF42" w14:textId="627E713F" w:rsidR="00000FB0" w:rsidRPr="00CE719E" w:rsidRDefault="00000FB0" w:rsidP="00CE719E">
      <w:pPr>
        <w:pStyle w:val="ThnVnban"/>
      </w:pPr>
      <w:r>
        <w:t>We become the mid</w:t>
      </w:r>
      <w:r w:rsidR="00BC4103">
        <w:t>-</w:t>
      </w:r>
      <w:r>
        <w:t>man. We give the users useful functions having a great experience</w:t>
      </w:r>
      <w:r w:rsidR="00BC4103">
        <w:t>, they can book movie tickets online, they can have an overview of the movie before deciding to get their money easily through linked digital wallets. We give the suppliers a good place to sell their tickets, they can advertise the movies on the software.</w:t>
      </w:r>
    </w:p>
    <w:p w14:paraId="4B687384" w14:textId="77777777" w:rsidR="007C47A5" w:rsidRDefault="007C47A5">
      <w:pPr>
        <w:pStyle w:val="u2"/>
      </w:pPr>
      <w:bookmarkStart w:id="12" w:name="_Toc524312834"/>
      <w:bookmarkStart w:id="13" w:name="_Toc307271017"/>
      <w:bookmarkStart w:id="14" w:name="_Toc74507289"/>
      <w:r>
        <w:t>Assumptions and Constraints</w:t>
      </w:r>
      <w:bookmarkEnd w:id="12"/>
      <w:bookmarkEnd w:id="13"/>
      <w:bookmarkEnd w:id="14"/>
    </w:p>
    <w:p w14:paraId="7B9C58A8" w14:textId="4B33485A" w:rsidR="00BC4103" w:rsidRDefault="009E3867" w:rsidP="00BC4103">
      <w:pPr>
        <w:pStyle w:val="ThnVnban"/>
      </w:pPr>
      <w:r>
        <w:t>The p</w:t>
      </w:r>
      <w:r w:rsidR="00BC4103">
        <w:t>roject will be developed within 12 weeks following the RUP and Scrum process models.</w:t>
      </w:r>
    </w:p>
    <w:p w14:paraId="0C346D4E" w14:textId="5C30E374" w:rsidR="009E3867" w:rsidRDefault="009E3867" w:rsidP="00BC4103">
      <w:pPr>
        <w:pStyle w:val="ThnVnban"/>
      </w:pPr>
      <w:r>
        <w:t>This is a zero-budget project.</w:t>
      </w:r>
    </w:p>
    <w:p w14:paraId="0CF2611D" w14:textId="77777777" w:rsidR="009E3867" w:rsidRDefault="009E3867" w:rsidP="00BC4103">
      <w:pPr>
        <w:pStyle w:val="ThnVnban"/>
      </w:pPr>
      <w:r w:rsidRPr="009E3867">
        <w:t>The project will make money from the theaters by getting commission for selling tickets and putting their advertisements.</w:t>
      </w:r>
    </w:p>
    <w:p w14:paraId="418E7C0C" w14:textId="57240070" w:rsidR="009E3867" w:rsidRDefault="009E3867" w:rsidP="00BC4103">
      <w:pPr>
        <w:pStyle w:val="ThnVnban"/>
      </w:pPr>
      <w:r>
        <w:t>The team has 3 members, there will be no more people adding the process.</w:t>
      </w:r>
    </w:p>
    <w:p w14:paraId="48E39F8C" w14:textId="77B42EC4" w:rsidR="009E3867" w:rsidRPr="00BC4103" w:rsidRDefault="009E3867" w:rsidP="00BC4103">
      <w:pPr>
        <w:pStyle w:val="ThnVnban"/>
      </w:pPr>
      <w:r>
        <w:t xml:space="preserve">The project is being developed on the Android platform, we can extend the purview in the future by porting the software onto more platforms (like Windows, </w:t>
      </w:r>
      <w:proofErr w:type="gramStart"/>
      <w:r>
        <w:t>macOS,..</w:t>
      </w:r>
      <w:proofErr w:type="gramEnd"/>
      <w:r>
        <w:t>).</w:t>
      </w:r>
    </w:p>
    <w:p w14:paraId="55730DD4" w14:textId="654F6240" w:rsidR="00700AE5" w:rsidRDefault="007C47A5" w:rsidP="009E3867">
      <w:pPr>
        <w:pStyle w:val="u2"/>
      </w:pPr>
      <w:bookmarkStart w:id="15" w:name="_Toc524312835"/>
      <w:bookmarkStart w:id="16" w:name="_Toc307271018"/>
      <w:bookmarkStart w:id="17" w:name="_Toc74507290"/>
      <w:r>
        <w:t>Project Deliverables</w:t>
      </w:r>
      <w:bookmarkEnd w:id="15"/>
      <w:bookmarkEnd w:id="16"/>
      <w:bookmarkEnd w:id="17"/>
    </w:p>
    <w:p w14:paraId="052EB07E" w14:textId="39E66485" w:rsidR="009E3867" w:rsidRDefault="00700AE5" w:rsidP="009E3867">
      <w:r>
        <w:tab/>
      </w:r>
      <w:r w:rsidR="009E3867">
        <w:t>Project plan</w:t>
      </w:r>
      <w:r>
        <w:t>.</w:t>
      </w:r>
    </w:p>
    <w:p w14:paraId="7E9DF972" w14:textId="5F39672B" w:rsidR="009E3867" w:rsidRDefault="009E3867" w:rsidP="009E3867">
      <w:r>
        <w:tab/>
        <w:t>Vision document</w:t>
      </w:r>
      <w:r w:rsidR="00700AE5">
        <w:t>.</w:t>
      </w:r>
    </w:p>
    <w:p w14:paraId="3837D350" w14:textId="0EB91FDB" w:rsidR="00700AE5" w:rsidRDefault="00700AE5" w:rsidP="009E3867">
      <w:r>
        <w:tab/>
        <w:t>SAD</w:t>
      </w:r>
      <w:r w:rsidRPr="00700AE5">
        <w:t xml:space="preserve"> software architecture document</w:t>
      </w:r>
      <w:r>
        <w:t>.</w:t>
      </w:r>
    </w:p>
    <w:p w14:paraId="6F07BF31" w14:textId="791EFAFF" w:rsidR="00700AE5" w:rsidRDefault="00700AE5" w:rsidP="009E3867">
      <w:r>
        <w:tab/>
        <w:t>Demo clip.</w:t>
      </w:r>
    </w:p>
    <w:p w14:paraId="0DE245C1" w14:textId="0FE69628" w:rsidR="00700AE5" w:rsidRDefault="00700AE5" w:rsidP="009E3867">
      <w:r>
        <w:tab/>
        <w:t>Presentation.</w:t>
      </w:r>
    </w:p>
    <w:p w14:paraId="1C1B3541" w14:textId="5D5B5B1C" w:rsidR="00700AE5" w:rsidRDefault="00700AE5" w:rsidP="009E3867">
      <w:r>
        <w:tab/>
        <w:t>Test plan</w:t>
      </w:r>
    </w:p>
    <w:p w14:paraId="7C3B4CA0" w14:textId="2E857966" w:rsidR="00700AE5" w:rsidRPr="009E3867" w:rsidRDefault="00700AE5" w:rsidP="009E3867">
      <w:r>
        <w:tab/>
        <w:t>Release version</w:t>
      </w:r>
      <w:r w:rsidR="00B217DF">
        <w:t>s</w:t>
      </w:r>
      <w:r>
        <w:t xml:space="preserve"> of the software.</w:t>
      </w:r>
    </w:p>
    <w:p w14:paraId="285A227C" w14:textId="77777777" w:rsidR="007C47A5" w:rsidRDefault="007C47A5">
      <w:pPr>
        <w:pStyle w:val="u1"/>
      </w:pPr>
      <w:bookmarkStart w:id="18" w:name="_Toc524312837"/>
      <w:bookmarkStart w:id="19" w:name="_Toc307271019"/>
      <w:bookmarkStart w:id="20" w:name="_Toc74507291"/>
      <w:r>
        <w:lastRenderedPageBreak/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u2"/>
      </w:pPr>
      <w:bookmarkStart w:id="21" w:name="_Toc524312838"/>
      <w:bookmarkStart w:id="22" w:name="_Toc307271020"/>
      <w:bookmarkStart w:id="23" w:name="_Toc74507292"/>
      <w:r>
        <w:t>Organizational Structure</w:t>
      </w:r>
      <w:bookmarkEnd w:id="21"/>
      <w:bookmarkEnd w:id="22"/>
      <w:bookmarkEnd w:id="23"/>
    </w:p>
    <w:p w14:paraId="1DB2FA47" w14:textId="4F6638DD" w:rsidR="007C47A5" w:rsidRDefault="00E61278" w:rsidP="00700AE5">
      <w:pPr>
        <w:pStyle w:val="ThnVnban"/>
      </w:pPr>
      <w:r>
        <w:rPr>
          <w:noProof/>
        </w:rPr>
        <w:drawing>
          <wp:inline distT="0" distB="0" distL="0" distR="0" wp14:anchorId="278312FA" wp14:editId="2CE028AE">
            <wp:extent cx="5783580" cy="1375410"/>
            <wp:effectExtent l="0" t="0" r="266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DDC96F" w14:textId="6075E5A1" w:rsidR="007C47A5" w:rsidRDefault="007C47A5" w:rsidP="00FC51AD">
      <w:pPr>
        <w:pStyle w:val="u2"/>
      </w:pPr>
      <w:bookmarkStart w:id="24" w:name="_Toc524312840"/>
      <w:bookmarkStart w:id="25" w:name="_Toc307271021"/>
      <w:bookmarkStart w:id="26" w:name="_Toc74507293"/>
      <w:r>
        <w:t>Roles and Responsibilities</w:t>
      </w:r>
      <w:bookmarkEnd w:id="24"/>
      <w:bookmarkEnd w:id="25"/>
      <w:bookmarkEnd w:id="26"/>
    </w:p>
    <w:tbl>
      <w:tblPr>
        <w:tblW w:w="451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71"/>
        <w:gridCol w:w="4665"/>
      </w:tblGrid>
      <w:tr w:rsidR="007C47A5" w14:paraId="14489980" w14:textId="77777777" w:rsidTr="00B53472">
        <w:trPr>
          <w:trHeight w:val="358"/>
          <w:tblCellSpacing w:w="15" w:type="dxa"/>
        </w:trPr>
        <w:tc>
          <w:tcPr>
            <w:tcW w:w="2209" w:type="pct"/>
            <w:vAlign w:val="center"/>
          </w:tcPr>
          <w:p w14:paraId="69856D88" w14:textId="77777777" w:rsidR="007C47A5" w:rsidRPr="00FC51AD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FC51AD">
              <w:rPr>
                <w:b/>
                <w:color w:val="auto"/>
              </w:rPr>
              <w:t>Person</w:t>
            </w:r>
          </w:p>
        </w:tc>
        <w:tc>
          <w:tcPr>
            <w:tcW w:w="2739" w:type="pct"/>
            <w:vAlign w:val="center"/>
          </w:tcPr>
          <w:p w14:paraId="3EC7DBD0" w14:textId="77777777" w:rsidR="007C47A5" w:rsidRPr="00FC51AD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FC51AD">
              <w:rPr>
                <w:b/>
                <w:color w:val="auto"/>
              </w:rPr>
              <w:t>Role</w:t>
            </w:r>
          </w:p>
        </w:tc>
      </w:tr>
      <w:tr w:rsidR="007C47A5" w14:paraId="7E8620AD" w14:textId="77777777" w:rsidTr="00B53472">
        <w:trPr>
          <w:trHeight w:val="1925"/>
          <w:tblCellSpacing w:w="15" w:type="dxa"/>
        </w:trPr>
        <w:tc>
          <w:tcPr>
            <w:tcW w:w="2209" w:type="pct"/>
            <w:vAlign w:val="center"/>
          </w:tcPr>
          <w:p w14:paraId="40357C4C" w14:textId="00F02174" w:rsidR="007C47A5" w:rsidRPr="00FC51AD" w:rsidRDefault="00FC51AD" w:rsidP="003C1713">
            <w:pPr>
              <w:pStyle w:val="infoblue0"/>
              <w:ind w:left="125"/>
              <w:rPr>
                <w:color w:val="auto"/>
              </w:rPr>
            </w:pPr>
            <w:r>
              <w:rPr>
                <w:color w:val="auto"/>
              </w:rPr>
              <w:t xml:space="preserve">Ho </w:t>
            </w:r>
            <w:proofErr w:type="spellStart"/>
            <w:r>
              <w:rPr>
                <w:color w:val="auto"/>
              </w:rPr>
              <w:t>Nhat</w:t>
            </w:r>
            <w:proofErr w:type="spellEnd"/>
            <w:r>
              <w:rPr>
                <w:color w:val="auto"/>
              </w:rPr>
              <w:t xml:space="preserve"> Linh: Team leader, developer.</w:t>
            </w:r>
          </w:p>
          <w:p w14:paraId="74B2E766" w14:textId="7BF80A71" w:rsidR="007C47A5" w:rsidRPr="00FC51AD" w:rsidRDefault="00FC51AD" w:rsidP="003C1713">
            <w:pPr>
              <w:pStyle w:val="infoblue0"/>
              <w:ind w:left="125"/>
              <w:rPr>
                <w:color w:val="auto"/>
              </w:rPr>
            </w:pPr>
            <w:r>
              <w:rPr>
                <w:color w:val="auto"/>
              </w:rPr>
              <w:t xml:space="preserve">Vo Quang </w:t>
            </w:r>
            <w:proofErr w:type="spellStart"/>
            <w:r>
              <w:rPr>
                <w:color w:val="auto"/>
              </w:rPr>
              <w:t>Huy</w:t>
            </w:r>
            <w:proofErr w:type="spellEnd"/>
            <w:r>
              <w:rPr>
                <w:color w:val="auto"/>
              </w:rPr>
              <w:t>:</w:t>
            </w:r>
            <w:r w:rsidR="00E220CF">
              <w:rPr>
                <w:color w:val="auto"/>
              </w:rPr>
              <w:t xml:space="preserve"> BA,</w:t>
            </w:r>
            <w:r>
              <w:rPr>
                <w:color w:val="auto"/>
              </w:rPr>
              <w:t xml:space="preserve"> </w:t>
            </w:r>
            <w:r w:rsidR="00E220CF">
              <w:rPr>
                <w:color w:val="auto"/>
              </w:rPr>
              <w:t>d</w:t>
            </w:r>
            <w:r>
              <w:rPr>
                <w:color w:val="auto"/>
              </w:rPr>
              <w:t>eveloper, designer.</w:t>
            </w:r>
          </w:p>
          <w:p w14:paraId="0E641CE2" w14:textId="0D0EEBFE" w:rsidR="007C47A5" w:rsidRPr="00FC51AD" w:rsidRDefault="00FC51AD" w:rsidP="008F3CB9">
            <w:pPr>
              <w:pStyle w:val="infoblue0"/>
              <w:ind w:left="125"/>
              <w:rPr>
                <w:color w:val="auto"/>
              </w:rPr>
            </w:pPr>
            <w:r>
              <w:rPr>
                <w:color w:val="auto"/>
              </w:rPr>
              <w:t>Nguyen Ngoc Anh Khoa: Developer, designer, tester.</w:t>
            </w:r>
          </w:p>
        </w:tc>
        <w:tc>
          <w:tcPr>
            <w:tcW w:w="2739" w:type="pct"/>
            <w:vAlign w:val="center"/>
          </w:tcPr>
          <w:p w14:paraId="31B4C213" w14:textId="78A8B2F8" w:rsidR="00FC51AD" w:rsidRPr="00FC51AD" w:rsidRDefault="00FC51AD" w:rsidP="003C1713">
            <w:pPr>
              <w:pStyle w:val="infoblue0"/>
              <w:ind w:left="125"/>
              <w:rPr>
                <w:color w:val="auto"/>
              </w:rPr>
            </w:pPr>
          </w:p>
        </w:tc>
      </w:tr>
    </w:tbl>
    <w:p w14:paraId="56D8AFE0" w14:textId="5A105805" w:rsidR="00E30941" w:rsidRDefault="00B53472" w:rsidP="00E30941">
      <w:pPr>
        <w:pStyle w:val="ThnVnban"/>
      </w:pPr>
      <w:r w:rsidRPr="00B53472">
        <w:t xml:space="preserve">Ho </w:t>
      </w:r>
      <w:proofErr w:type="spellStart"/>
      <w:r w:rsidR="00E30941">
        <w:t>Nhat</w:t>
      </w:r>
      <w:proofErr w:type="spellEnd"/>
      <w:r w:rsidR="00E30941">
        <w:t xml:space="preserve"> Linh (leader): manages and assigns tasks to members, revises and modifies reports from members, estimates aspects of the project (cost, time, </w:t>
      </w:r>
      <w:proofErr w:type="gramStart"/>
      <w:r w:rsidR="00E30941">
        <w:t>risk,…</w:t>
      </w:r>
      <w:proofErr w:type="gramEnd"/>
      <w:r w:rsidR="00E30941">
        <w:t>); sets up configuration, choose tools, technologies to use; constructs system architect, and builds system source code, writes Architect document.</w:t>
      </w:r>
    </w:p>
    <w:p w14:paraId="51DFF752" w14:textId="77777777" w:rsidR="00E30941" w:rsidRDefault="00E30941" w:rsidP="00E30941">
      <w:pPr>
        <w:pStyle w:val="ThnVnban"/>
      </w:pPr>
      <w:r>
        <w:t xml:space="preserve">Vo Quang </w:t>
      </w:r>
      <w:proofErr w:type="spellStart"/>
      <w:r>
        <w:t>Huy</w:t>
      </w:r>
      <w:proofErr w:type="spellEnd"/>
      <w:r>
        <w:t>: Constructs project requirements (functional and non-functional); builds the user interfaces and implements source code to work with them; often reviews and completes Vision document.</w:t>
      </w:r>
    </w:p>
    <w:p w14:paraId="0447321F" w14:textId="1A1CB31E" w:rsidR="00E30941" w:rsidRDefault="00E30941" w:rsidP="00E30941">
      <w:pPr>
        <w:pStyle w:val="ThnVnban"/>
      </w:pPr>
      <w:r>
        <w:t xml:space="preserve">Nguyen Ngoc Anh Khoa: Writes test cases for the software, plans to </w:t>
      </w:r>
      <w:proofErr w:type="gramStart"/>
      <w:r>
        <w:t>test</w:t>
      </w:r>
      <w:proofErr w:type="gramEnd"/>
      <w:r>
        <w:t xml:space="preserve"> and manages Testing documentation (and testing reports); constructs system architect, builds system source code (with Ho </w:t>
      </w:r>
      <w:proofErr w:type="spellStart"/>
      <w:r>
        <w:t>Nhat</w:t>
      </w:r>
      <w:proofErr w:type="spellEnd"/>
      <w:r>
        <w:t xml:space="preserve"> Linh); writes weekly reports.</w:t>
      </w:r>
    </w:p>
    <w:p w14:paraId="79AF5BBA" w14:textId="2B6BB7D0" w:rsidR="007C47A5" w:rsidRDefault="007C47A5">
      <w:pPr>
        <w:pStyle w:val="u1"/>
      </w:pPr>
      <w:bookmarkStart w:id="27" w:name="_Toc524312841"/>
      <w:bookmarkStart w:id="28" w:name="_Toc307271022"/>
      <w:bookmarkStart w:id="29" w:name="_Toc74507294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u2"/>
      </w:pPr>
      <w:bookmarkStart w:id="30" w:name="_Toc524312842"/>
      <w:bookmarkStart w:id="31" w:name="_Toc307271023"/>
      <w:bookmarkStart w:id="32" w:name="_Toc74507295"/>
      <w:r>
        <w:t>Project Estimates</w:t>
      </w:r>
      <w:bookmarkEnd w:id="30"/>
      <w:bookmarkEnd w:id="31"/>
      <w:bookmarkEnd w:id="32"/>
    </w:p>
    <w:p w14:paraId="18D86EEF" w14:textId="77777777" w:rsidR="007C47A5" w:rsidRDefault="007C47A5">
      <w:pPr>
        <w:pStyle w:val="u2"/>
      </w:pPr>
      <w:bookmarkStart w:id="33" w:name="_Toc524312843"/>
      <w:bookmarkStart w:id="34" w:name="_Toc307271024"/>
      <w:bookmarkStart w:id="35" w:name="_Toc74507296"/>
      <w:r>
        <w:t>Project Plan</w:t>
      </w:r>
      <w:bookmarkEnd w:id="33"/>
      <w:bookmarkEnd w:id="34"/>
      <w:bookmarkEnd w:id="35"/>
    </w:p>
    <w:p w14:paraId="0D3824DB" w14:textId="77777777" w:rsidR="007C47A5" w:rsidRDefault="007C47A5">
      <w:pPr>
        <w:pStyle w:val="u3"/>
      </w:pPr>
      <w:bookmarkStart w:id="36" w:name="_Toc524312844"/>
      <w:bookmarkStart w:id="37" w:name="_Toc307271025"/>
      <w:bookmarkStart w:id="38" w:name="_Toc74507297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50D5A170" w14:textId="00E62773" w:rsidR="00FC51AD" w:rsidRDefault="00375F4D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The project will be developed within 12 weeks divided into </w:t>
      </w:r>
      <w:r w:rsidR="007D7AEF">
        <w:rPr>
          <w:i w:val="0"/>
          <w:iCs w:val="0"/>
          <w:color w:val="auto"/>
        </w:rPr>
        <w:t>3</w:t>
      </w:r>
      <w:r>
        <w:rPr>
          <w:i w:val="0"/>
          <w:iCs w:val="0"/>
          <w:color w:val="auto"/>
        </w:rPr>
        <w:t xml:space="preserve"> phases:</w:t>
      </w:r>
    </w:p>
    <w:p w14:paraId="4488D915" w14:textId="307B0A58" w:rsidR="00375F4D" w:rsidRDefault="00375F4D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Inception </w:t>
      </w:r>
      <w:r w:rsidR="00D61CBD">
        <w:rPr>
          <w:i w:val="0"/>
          <w:iCs w:val="0"/>
          <w:color w:val="auto"/>
        </w:rPr>
        <w:t xml:space="preserve">phase </w:t>
      </w:r>
      <w:r>
        <w:rPr>
          <w:i w:val="0"/>
          <w:iCs w:val="0"/>
          <w:color w:val="auto"/>
        </w:rPr>
        <w:t>(week 2</w:t>
      </w:r>
      <w:proofErr w:type="gramStart"/>
      <w:r w:rsidRPr="00375F4D">
        <w:rPr>
          <w:i w:val="0"/>
          <w:iCs w:val="0"/>
          <w:color w:val="auto"/>
          <w:vertAlign w:val="superscript"/>
        </w:rPr>
        <w:t>nd</w:t>
      </w:r>
      <w:r>
        <w:rPr>
          <w:i w:val="0"/>
          <w:iCs w:val="0"/>
          <w:color w:val="auto"/>
        </w:rPr>
        <w:t xml:space="preserve">  –</w:t>
      </w:r>
      <w:proofErr w:type="gramEnd"/>
      <w:r>
        <w:rPr>
          <w:i w:val="0"/>
          <w:iCs w:val="0"/>
          <w:color w:val="auto"/>
        </w:rPr>
        <w:t xml:space="preserve"> week 3</w:t>
      </w:r>
      <w:r w:rsidRPr="00375F4D">
        <w:rPr>
          <w:i w:val="0"/>
          <w:iCs w:val="0"/>
          <w:color w:val="auto"/>
          <w:vertAlign w:val="superscript"/>
        </w:rPr>
        <w:t>rd</w:t>
      </w:r>
      <w:r>
        <w:rPr>
          <w:i w:val="0"/>
          <w:iCs w:val="0"/>
          <w:color w:val="auto"/>
        </w:rPr>
        <w:t xml:space="preserve">): This is the stage of get ideas of more useful functions for the project. Simultaneously, we choose the target users, </w:t>
      </w:r>
      <w:proofErr w:type="gramStart"/>
      <w:r>
        <w:rPr>
          <w:i w:val="0"/>
          <w:iCs w:val="0"/>
          <w:color w:val="auto"/>
        </w:rPr>
        <w:t>device</w:t>
      </w:r>
      <w:r w:rsidR="00D61CBD">
        <w:rPr>
          <w:i w:val="0"/>
          <w:iCs w:val="0"/>
          <w:color w:val="auto"/>
        </w:rPr>
        <w:t>s</w:t>
      </w:r>
      <w:proofErr w:type="gramEnd"/>
      <w:r>
        <w:rPr>
          <w:i w:val="0"/>
          <w:iCs w:val="0"/>
          <w:color w:val="auto"/>
        </w:rPr>
        <w:t xml:space="preserve"> and environments to develop the application.</w:t>
      </w:r>
    </w:p>
    <w:p w14:paraId="40ADDF84" w14:textId="4C3A76D8" w:rsidR="00D61CBD" w:rsidRDefault="00375F4D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Elaboration </w:t>
      </w:r>
      <w:r w:rsidR="00D61CBD">
        <w:rPr>
          <w:i w:val="0"/>
          <w:iCs w:val="0"/>
          <w:color w:val="auto"/>
        </w:rPr>
        <w:t xml:space="preserve">phase </w:t>
      </w:r>
      <w:r>
        <w:rPr>
          <w:i w:val="0"/>
          <w:iCs w:val="0"/>
          <w:color w:val="auto"/>
        </w:rPr>
        <w:t>(week 4</w:t>
      </w:r>
      <w:r w:rsidRPr="00375F4D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– week 7</w:t>
      </w:r>
      <w:r w:rsidRPr="00375F4D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): </w:t>
      </w:r>
    </w:p>
    <w:p w14:paraId="79EE15EE" w14:textId="2E16375B" w:rsidR="00D61CBD" w:rsidRDefault="00D61CBD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- Iteration 1 (week 4</w:t>
      </w:r>
      <w:r w:rsidRPr="00D61CBD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– week 5</w:t>
      </w:r>
      <w:proofErr w:type="gramStart"/>
      <w:r w:rsidRPr="00D61CBD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)</w:t>
      </w:r>
      <w:proofErr w:type="gramEnd"/>
      <w:r>
        <w:rPr>
          <w:i w:val="0"/>
          <w:iCs w:val="0"/>
          <w:color w:val="auto"/>
        </w:rPr>
        <w:t xml:space="preserve">: Revise project plan and vision document to extend the software. </w:t>
      </w:r>
      <w:r w:rsidR="00C87666">
        <w:rPr>
          <w:i w:val="0"/>
          <w:iCs w:val="0"/>
          <w:color w:val="auto"/>
        </w:rPr>
        <w:t xml:space="preserve">Research on Kotlin and Android Studio. </w:t>
      </w:r>
    </w:p>
    <w:p w14:paraId="5DC11ECF" w14:textId="459B982E" w:rsidR="00D61CBD" w:rsidRDefault="00D61CBD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- Iteration 1 (week 6</w:t>
      </w:r>
      <w:r w:rsidRPr="00D61CBD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– week 7</w:t>
      </w:r>
      <w:proofErr w:type="gramStart"/>
      <w:r w:rsidRPr="00D61CBD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)</w:t>
      </w:r>
      <w:proofErr w:type="gramEnd"/>
      <w:r>
        <w:rPr>
          <w:i w:val="0"/>
          <w:iCs w:val="0"/>
          <w:color w:val="auto"/>
        </w:rPr>
        <w:t>:</w:t>
      </w:r>
      <w:r w:rsidR="00C87666">
        <w:rPr>
          <w:i w:val="0"/>
          <w:iCs w:val="0"/>
          <w:color w:val="auto"/>
        </w:rPr>
        <w:t xml:space="preserve"> Revise project plan and vision document. Construct use case document with a revise use case model. Build important prototypes and user interfaces to construct architecture document. </w:t>
      </w:r>
    </w:p>
    <w:p w14:paraId="006D7DD7" w14:textId="7D29F4C0" w:rsidR="00D61CBD" w:rsidRDefault="00D61CBD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Construction phase (week 8</w:t>
      </w:r>
      <w:r w:rsidRPr="00D61CBD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– week 11</w:t>
      </w:r>
      <w:proofErr w:type="gramStart"/>
      <w:r w:rsidRPr="00D61CBD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)</w:t>
      </w:r>
      <w:proofErr w:type="gramEnd"/>
      <w:r>
        <w:rPr>
          <w:i w:val="0"/>
          <w:iCs w:val="0"/>
          <w:color w:val="auto"/>
        </w:rPr>
        <w:t xml:space="preserve">: </w:t>
      </w:r>
    </w:p>
    <w:p w14:paraId="4D9F53FF" w14:textId="2AF00886" w:rsidR="00C87666" w:rsidRDefault="00C87666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lastRenderedPageBreak/>
        <w:t>- Iteration 1 (week 8</w:t>
      </w:r>
      <w:r w:rsidRPr="00C87666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– week 9</w:t>
      </w:r>
      <w:r w:rsidRPr="00C87666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>):</w:t>
      </w:r>
      <w:r w:rsidRPr="00C87666">
        <w:t xml:space="preserve"> </w:t>
      </w:r>
      <w:r w:rsidRPr="00C87666">
        <w:rPr>
          <w:i w:val="0"/>
          <w:iCs w:val="0"/>
          <w:color w:val="auto"/>
        </w:rPr>
        <w:t>Revised artifacts submitted in Elaboration</w:t>
      </w:r>
      <w:r>
        <w:rPr>
          <w:i w:val="0"/>
          <w:iCs w:val="0"/>
          <w:color w:val="auto"/>
        </w:rPr>
        <w:t>. Implement source code by the prototypes. Plan testing the project.</w:t>
      </w:r>
    </w:p>
    <w:p w14:paraId="5583C62F" w14:textId="130A9B91" w:rsidR="00C87666" w:rsidRDefault="00C87666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- Iteration 2 (week 10</w:t>
      </w:r>
      <w:r w:rsidRPr="00C87666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– week 11</w:t>
      </w:r>
      <w:proofErr w:type="gramStart"/>
      <w:r w:rsidRPr="00C87666">
        <w:rPr>
          <w:i w:val="0"/>
          <w:iCs w:val="0"/>
          <w:color w:val="auto"/>
          <w:vertAlign w:val="superscript"/>
        </w:rPr>
        <w:t>th</w:t>
      </w:r>
      <w:r>
        <w:rPr>
          <w:i w:val="0"/>
          <w:iCs w:val="0"/>
          <w:color w:val="auto"/>
        </w:rPr>
        <w:t xml:space="preserve"> )</w:t>
      </w:r>
      <w:proofErr w:type="gramEnd"/>
      <w:r>
        <w:rPr>
          <w:i w:val="0"/>
          <w:iCs w:val="0"/>
          <w:color w:val="auto"/>
        </w:rPr>
        <w:t>: Construct test cases. Alternatively modify the source code to fix bugs.</w:t>
      </w:r>
    </w:p>
    <w:p w14:paraId="18FEBA3B" w14:textId="45FF0ADD" w:rsidR="00C87666" w:rsidRPr="00FC51AD" w:rsidRDefault="00C87666" w:rsidP="00D45597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Write the presentation for the last </w:t>
      </w:r>
      <w:proofErr w:type="gramStart"/>
      <w:r>
        <w:rPr>
          <w:i w:val="0"/>
          <w:iCs w:val="0"/>
          <w:color w:val="auto"/>
        </w:rPr>
        <w:t>week..</w:t>
      </w:r>
      <w:proofErr w:type="gramEnd"/>
    </w:p>
    <w:p w14:paraId="300F0FB5" w14:textId="76F0A887" w:rsidR="007C47A5" w:rsidRDefault="007C47A5">
      <w:pPr>
        <w:pStyle w:val="u3"/>
      </w:pPr>
      <w:bookmarkStart w:id="39" w:name="_Toc524312846"/>
      <w:bookmarkStart w:id="40" w:name="_Toc307271027"/>
      <w:bookmarkStart w:id="41" w:name="_Toc74507298"/>
      <w:r>
        <w:t>Releases</w:t>
      </w:r>
      <w:bookmarkEnd w:id="39"/>
      <w:bookmarkEnd w:id="40"/>
      <w:bookmarkEnd w:id="41"/>
    </w:p>
    <w:p w14:paraId="097E2C19" w14:textId="29159BC2" w:rsidR="007106E3" w:rsidRDefault="007106E3" w:rsidP="007106E3">
      <w:r>
        <w:tab/>
        <w:t xml:space="preserve">We will release 3 versions of the </w:t>
      </w:r>
      <w:proofErr w:type="gramStart"/>
      <w:r>
        <w:t>software</w:t>
      </w:r>
      <w:proofErr w:type="gramEnd"/>
    </w:p>
    <w:p w14:paraId="3D053060" w14:textId="159EB228" w:rsidR="007106E3" w:rsidRDefault="007106E3" w:rsidP="007106E3">
      <w:r>
        <w:tab/>
        <w:t xml:space="preserve">- Original version: When finishing implementing the most important use case of the program (login, logout, selling </w:t>
      </w:r>
      <w:proofErr w:type="gramStart"/>
      <w:r>
        <w:t>tickets,..</w:t>
      </w:r>
      <w:proofErr w:type="gramEnd"/>
      <w:r>
        <w:t xml:space="preserve">). It may happen </w:t>
      </w:r>
      <w:r w:rsidR="00FA77B6">
        <w:t>at</w:t>
      </w:r>
      <w:r>
        <w:t xml:space="preserve"> the end of sprint 1 (Construction phase)</w:t>
      </w:r>
    </w:p>
    <w:p w14:paraId="028C9ACE" w14:textId="10284E75" w:rsidR="007106E3" w:rsidRDefault="007106E3" w:rsidP="007106E3">
      <w:r>
        <w:tab/>
        <w:t>- Add-on version: When finishing adding useful features for the software (review</w:t>
      </w:r>
      <w:r w:rsidR="00FA77B6">
        <w:t>s part</w:t>
      </w:r>
      <w:r>
        <w:t>, link</w:t>
      </w:r>
      <w:r w:rsidR="00FA77B6">
        <w:t>ing</w:t>
      </w:r>
      <w:r>
        <w:t xml:space="preserve"> popular </w:t>
      </w:r>
      <w:proofErr w:type="gramStart"/>
      <w:r>
        <w:t>websites,…</w:t>
      </w:r>
      <w:proofErr w:type="gramEnd"/>
      <w:r>
        <w:t xml:space="preserve">). It may happen </w:t>
      </w:r>
      <w:r w:rsidR="00FA77B6">
        <w:t>at</w:t>
      </w:r>
      <w:r>
        <w:t xml:space="preserve"> the end of week 1 of sprint 2 (Construction phase)</w:t>
      </w:r>
    </w:p>
    <w:p w14:paraId="52074438" w14:textId="13FD4970" w:rsidR="001B6D43" w:rsidRPr="001B6D43" w:rsidRDefault="007106E3" w:rsidP="001B6D43">
      <w:r>
        <w:tab/>
        <w:t xml:space="preserve">- Finished version: After getting over </w:t>
      </w:r>
      <w:r w:rsidR="00FA77B6">
        <w:t>t</w:t>
      </w:r>
      <w:r>
        <w:t>est case</w:t>
      </w:r>
      <w:r w:rsidR="00FA77B6">
        <w:t>s</w:t>
      </w:r>
      <w:r>
        <w:t xml:space="preserve"> of the tester (the small bugs can be considered). It may happen </w:t>
      </w:r>
      <w:r w:rsidR="00FA77B6">
        <w:t>at</w:t>
      </w:r>
      <w:r>
        <w:t xml:space="preserve"> the end of </w:t>
      </w:r>
      <w:r w:rsidR="00FA77B6">
        <w:t xml:space="preserve">the </w:t>
      </w:r>
      <w:r>
        <w:t>Construction phase.</w:t>
      </w:r>
    </w:p>
    <w:p w14:paraId="5401362F" w14:textId="3C34766F" w:rsidR="007C47A5" w:rsidRDefault="007C47A5" w:rsidP="00532548">
      <w:pPr>
        <w:pStyle w:val="u3"/>
      </w:pPr>
      <w:bookmarkStart w:id="42" w:name="_Toc524312847"/>
      <w:bookmarkStart w:id="43" w:name="_Toc307271028"/>
      <w:bookmarkStart w:id="44" w:name="_Toc74507299"/>
      <w:r>
        <w:t>Project Schedule</w:t>
      </w:r>
      <w:bookmarkEnd w:id="42"/>
      <w:bookmarkEnd w:id="43"/>
      <w:bookmarkEnd w:id="44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4"/>
        <w:gridCol w:w="978"/>
        <w:gridCol w:w="672"/>
        <w:gridCol w:w="672"/>
        <w:gridCol w:w="2963"/>
        <w:gridCol w:w="2071"/>
      </w:tblGrid>
      <w:tr w:rsidR="009C53A3" w14:paraId="4A37E254" w14:textId="77777777" w:rsidTr="009C53A3">
        <w:tc>
          <w:tcPr>
            <w:tcW w:w="1276" w:type="dxa"/>
          </w:tcPr>
          <w:p w14:paraId="4B79E2E9" w14:textId="725B48A0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Phase</w:t>
            </w:r>
          </w:p>
        </w:tc>
        <w:tc>
          <w:tcPr>
            <w:tcW w:w="987" w:type="dxa"/>
          </w:tcPr>
          <w:p w14:paraId="0275F133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Iteration</w:t>
            </w:r>
          </w:p>
        </w:tc>
        <w:tc>
          <w:tcPr>
            <w:tcW w:w="672" w:type="dxa"/>
          </w:tcPr>
          <w:p w14:paraId="783EBE4F" w14:textId="07319C7D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Start</w:t>
            </w:r>
          </w:p>
        </w:tc>
        <w:tc>
          <w:tcPr>
            <w:tcW w:w="604" w:type="dxa"/>
          </w:tcPr>
          <w:p w14:paraId="1E02EF92" w14:textId="7096575B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End</w:t>
            </w:r>
          </w:p>
        </w:tc>
        <w:tc>
          <w:tcPr>
            <w:tcW w:w="3132" w:type="dxa"/>
          </w:tcPr>
          <w:p w14:paraId="71AD6F3B" w14:textId="2803605E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Task</w:t>
            </w:r>
          </w:p>
        </w:tc>
        <w:tc>
          <w:tcPr>
            <w:tcW w:w="2185" w:type="dxa"/>
          </w:tcPr>
          <w:p w14:paraId="2591174E" w14:textId="5DA287BB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Members</w:t>
            </w:r>
          </w:p>
        </w:tc>
      </w:tr>
      <w:tr w:rsidR="009C53A3" w14:paraId="11D03D4C" w14:textId="77777777" w:rsidTr="009C53A3">
        <w:trPr>
          <w:trHeight w:val="120"/>
        </w:trPr>
        <w:tc>
          <w:tcPr>
            <w:tcW w:w="1276" w:type="dxa"/>
            <w:vMerge w:val="restart"/>
          </w:tcPr>
          <w:p w14:paraId="5CF285EF" w14:textId="337F3CA5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Inception</w:t>
            </w:r>
          </w:p>
        </w:tc>
        <w:tc>
          <w:tcPr>
            <w:tcW w:w="987" w:type="dxa"/>
            <w:vMerge w:val="restart"/>
          </w:tcPr>
          <w:p w14:paraId="5366AB0E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672" w:type="dxa"/>
            <w:vMerge w:val="restart"/>
          </w:tcPr>
          <w:p w14:paraId="53731C1D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01/06</w:t>
            </w:r>
          </w:p>
        </w:tc>
        <w:tc>
          <w:tcPr>
            <w:tcW w:w="604" w:type="dxa"/>
            <w:vMerge w:val="restart"/>
          </w:tcPr>
          <w:p w14:paraId="5F08FE5C" w14:textId="524258D2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13/06</w:t>
            </w:r>
          </w:p>
        </w:tc>
        <w:tc>
          <w:tcPr>
            <w:tcW w:w="3132" w:type="dxa"/>
          </w:tcPr>
          <w:p w14:paraId="7712F5C5" w14:textId="505252F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Write project plan</w:t>
            </w:r>
            <w:r>
              <w:rPr>
                <w:i w:val="0"/>
                <w:iCs w:val="0"/>
                <w:color w:val="auto"/>
              </w:rPr>
              <w:t>, project proposal</w:t>
            </w:r>
            <w:r w:rsidRPr="00F56955">
              <w:rPr>
                <w:i w:val="0"/>
                <w:iCs w:val="0"/>
                <w:color w:val="auto"/>
              </w:rPr>
              <w:t>, assign tasks to members</w:t>
            </w:r>
          </w:p>
        </w:tc>
        <w:tc>
          <w:tcPr>
            <w:tcW w:w="2185" w:type="dxa"/>
          </w:tcPr>
          <w:p w14:paraId="2D6B8B6A" w14:textId="1BCB367D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Hồ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Nhật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Linh</w:t>
            </w:r>
          </w:p>
        </w:tc>
      </w:tr>
      <w:tr w:rsidR="009C53A3" w14:paraId="050C8E67" w14:textId="77777777" w:rsidTr="009C53A3">
        <w:trPr>
          <w:trHeight w:val="120"/>
        </w:trPr>
        <w:tc>
          <w:tcPr>
            <w:tcW w:w="1276" w:type="dxa"/>
            <w:vMerge/>
          </w:tcPr>
          <w:p w14:paraId="49B69A6C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6E810B21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2DC9E096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7D4EF66D" w14:textId="00EA0B8D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5950A197" w14:textId="66727B76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Write vision document</w:t>
            </w:r>
            <w:r>
              <w:rPr>
                <w:i w:val="0"/>
                <w:iCs w:val="0"/>
                <w:color w:val="auto"/>
              </w:rPr>
              <w:t>, define some important project requirements</w:t>
            </w:r>
          </w:p>
        </w:tc>
        <w:tc>
          <w:tcPr>
            <w:tcW w:w="2185" w:type="dxa"/>
          </w:tcPr>
          <w:p w14:paraId="05541093" w14:textId="60F5013D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Võ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Quang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Huy</w:t>
            </w:r>
            <w:proofErr w:type="spellEnd"/>
          </w:p>
        </w:tc>
      </w:tr>
      <w:tr w:rsidR="009C53A3" w14:paraId="10AA0BE9" w14:textId="77777777" w:rsidTr="009C53A3">
        <w:trPr>
          <w:trHeight w:val="120"/>
        </w:trPr>
        <w:tc>
          <w:tcPr>
            <w:tcW w:w="1276" w:type="dxa"/>
            <w:vMerge/>
          </w:tcPr>
          <w:p w14:paraId="4DBFC555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6504D244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68B84989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51022565" w14:textId="66912153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5A617386" w14:textId="1B09408A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9C53A3">
              <w:rPr>
                <w:i w:val="0"/>
                <w:iCs w:val="0"/>
                <w:color w:val="auto"/>
              </w:rPr>
              <w:t>Write weekly report</w:t>
            </w:r>
            <w:r>
              <w:rPr>
                <w:i w:val="0"/>
                <w:iCs w:val="0"/>
                <w:color w:val="auto"/>
              </w:rPr>
              <w:t>s</w:t>
            </w:r>
            <w:r w:rsidRPr="009C53A3">
              <w:rPr>
                <w:i w:val="0"/>
                <w:iCs w:val="0"/>
                <w:color w:val="auto"/>
              </w:rPr>
              <w:t>, research to define appropriate target users and devices.</w:t>
            </w:r>
          </w:p>
        </w:tc>
        <w:tc>
          <w:tcPr>
            <w:tcW w:w="2185" w:type="dxa"/>
          </w:tcPr>
          <w:p w14:paraId="6799C1BB" w14:textId="248CF89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 xml:space="preserve">Nguyễn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Ngọc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Anh Khoa</w:t>
            </w:r>
          </w:p>
        </w:tc>
      </w:tr>
      <w:tr w:rsidR="009C53A3" w14:paraId="39B8C09D" w14:textId="77777777" w:rsidTr="009C53A3">
        <w:trPr>
          <w:trHeight w:val="120"/>
        </w:trPr>
        <w:tc>
          <w:tcPr>
            <w:tcW w:w="1276" w:type="dxa"/>
            <w:vMerge w:val="restart"/>
          </w:tcPr>
          <w:p w14:paraId="17D645D6" w14:textId="24A3DE68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Elaboration</w:t>
            </w:r>
          </w:p>
        </w:tc>
        <w:tc>
          <w:tcPr>
            <w:tcW w:w="987" w:type="dxa"/>
            <w:vMerge w:val="restart"/>
          </w:tcPr>
          <w:p w14:paraId="235860E8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672" w:type="dxa"/>
            <w:vMerge w:val="restart"/>
          </w:tcPr>
          <w:p w14:paraId="40342054" w14:textId="0DF68D4C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14/06</w:t>
            </w:r>
          </w:p>
        </w:tc>
        <w:tc>
          <w:tcPr>
            <w:tcW w:w="604" w:type="dxa"/>
            <w:vMerge w:val="restart"/>
          </w:tcPr>
          <w:p w14:paraId="1241E43C" w14:textId="3764396D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27/06</w:t>
            </w:r>
          </w:p>
        </w:tc>
        <w:tc>
          <w:tcPr>
            <w:tcW w:w="3132" w:type="dxa"/>
          </w:tcPr>
          <w:p w14:paraId="04DD7BD6" w14:textId="2E5183C5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Revise the project plan to improve it and rise tasks. Build basic construction for the program.</w:t>
            </w:r>
          </w:p>
        </w:tc>
        <w:tc>
          <w:tcPr>
            <w:tcW w:w="2185" w:type="dxa"/>
          </w:tcPr>
          <w:p w14:paraId="3FE47066" w14:textId="0779E538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Hồ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Nhật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Linh</w:t>
            </w:r>
          </w:p>
        </w:tc>
      </w:tr>
      <w:tr w:rsidR="009C53A3" w14:paraId="20B791B6" w14:textId="77777777" w:rsidTr="009C53A3">
        <w:trPr>
          <w:trHeight w:val="120"/>
        </w:trPr>
        <w:tc>
          <w:tcPr>
            <w:tcW w:w="1276" w:type="dxa"/>
            <w:vMerge/>
          </w:tcPr>
          <w:p w14:paraId="56F46F0E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0A32FCA3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459C9B6F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7A554626" w14:textId="6E6C238C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34710662" w14:textId="72783F6C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Complete project requirements. </w:t>
            </w:r>
            <w:r w:rsidRPr="00F56955">
              <w:rPr>
                <w:i w:val="0"/>
                <w:iCs w:val="0"/>
                <w:color w:val="auto"/>
              </w:rPr>
              <w:t>Build basic UI for the program, revise and modify the vision document.</w:t>
            </w:r>
          </w:p>
        </w:tc>
        <w:tc>
          <w:tcPr>
            <w:tcW w:w="2185" w:type="dxa"/>
          </w:tcPr>
          <w:p w14:paraId="6F0EAAB3" w14:textId="09BB80F6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Võ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Quang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Huy</w:t>
            </w:r>
            <w:proofErr w:type="spellEnd"/>
          </w:p>
        </w:tc>
      </w:tr>
      <w:tr w:rsidR="009C53A3" w14:paraId="173C2807" w14:textId="77777777" w:rsidTr="009C53A3">
        <w:trPr>
          <w:trHeight w:val="120"/>
        </w:trPr>
        <w:tc>
          <w:tcPr>
            <w:tcW w:w="1276" w:type="dxa"/>
            <w:vMerge/>
          </w:tcPr>
          <w:p w14:paraId="3D5DB02F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34C10F19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552B0503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4E3CD656" w14:textId="25F578E1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0EF7843A" w14:textId="0F9E7F00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Construct important use case in the program. Write weekly report.</w:t>
            </w:r>
          </w:p>
        </w:tc>
        <w:tc>
          <w:tcPr>
            <w:tcW w:w="2185" w:type="dxa"/>
          </w:tcPr>
          <w:p w14:paraId="48985686" w14:textId="6AFBB5CB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 xml:space="preserve">Nguyễn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Ngọc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Anh Khoa</w:t>
            </w:r>
          </w:p>
        </w:tc>
      </w:tr>
      <w:tr w:rsidR="009C53A3" w14:paraId="7EDF77DB" w14:textId="77777777" w:rsidTr="009C53A3">
        <w:trPr>
          <w:trHeight w:val="120"/>
        </w:trPr>
        <w:tc>
          <w:tcPr>
            <w:tcW w:w="1276" w:type="dxa"/>
            <w:vMerge/>
          </w:tcPr>
          <w:p w14:paraId="7CCC53A3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 w:val="restart"/>
          </w:tcPr>
          <w:p w14:paraId="4511560D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2</w:t>
            </w:r>
          </w:p>
        </w:tc>
        <w:tc>
          <w:tcPr>
            <w:tcW w:w="672" w:type="dxa"/>
            <w:vMerge w:val="restart"/>
          </w:tcPr>
          <w:p w14:paraId="679071FD" w14:textId="380FB356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28/06</w:t>
            </w:r>
          </w:p>
        </w:tc>
        <w:tc>
          <w:tcPr>
            <w:tcW w:w="604" w:type="dxa"/>
            <w:vMerge w:val="restart"/>
          </w:tcPr>
          <w:p w14:paraId="45B19BE9" w14:textId="13CF871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11/07</w:t>
            </w:r>
          </w:p>
        </w:tc>
        <w:tc>
          <w:tcPr>
            <w:tcW w:w="3132" w:type="dxa"/>
          </w:tcPr>
          <w:p w14:paraId="49B711AF" w14:textId="7705062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Complete building construction for program.</w:t>
            </w:r>
          </w:p>
        </w:tc>
        <w:tc>
          <w:tcPr>
            <w:tcW w:w="2185" w:type="dxa"/>
          </w:tcPr>
          <w:p w14:paraId="0F2E50D3" w14:textId="499A08FF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Hồ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Nhật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Linh</w:t>
            </w:r>
          </w:p>
        </w:tc>
      </w:tr>
      <w:tr w:rsidR="009C53A3" w14:paraId="60706D3E" w14:textId="77777777" w:rsidTr="009C53A3">
        <w:trPr>
          <w:trHeight w:val="120"/>
        </w:trPr>
        <w:tc>
          <w:tcPr>
            <w:tcW w:w="1276" w:type="dxa"/>
            <w:vMerge/>
          </w:tcPr>
          <w:p w14:paraId="1F2C0991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708B6087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3C5A0743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7777CE7F" w14:textId="4668C4FD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4A39E1A3" w14:textId="01766BC4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Complete building UI. Write architect document.</w:t>
            </w:r>
          </w:p>
        </w:tc>
        <w:tc>
          <w:tcPr>
            <w:tcW w:w="2185" w:type="dxa"/>
          </w:tcPr>
          <w:p w14:paraId="2991FBAA" w14:textId="75D77621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Võ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Quang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Huy</w:t>
            </w:r>
            <w:proofErr w:type="spellEnd"/>
          </w:p>
        </w:tc>
      </w:tr>
      <w:tr w:rsidR="009C53A3" w14:paraId="4892BC50" w14:textId="77777777" w:rsidTr="009C53A3">
        <w:trPr>
          <w:trHeight w:val="120"/>
        </w:trPr>
        <w:tc>
          <w:tcPr>
            <w:tcW w:w="1276" w:type="dxa"/>
            <w:vMerge/>
          </w:tcPr>
          <w:p w14:paraId="541BBE1C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73236AB0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3F23405B" w14:textId="7777777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4759292A" w14:textId="715759F7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428D06CD" w14:textId="539BD884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Write use case document and weekly report.</w:t>
            </w:r>
          </w:p>
        </w:tc>
        <w:tc>
          <w:tcPr>
            <w:tcW w:w="2185" w:type="dxa"/>
          </w:tcPr>
          <w:p w14:paraId="374AB872" w14:textId="2B4DAEA2" w:rsidR="009C53A3" w:rsidRPr="00F56955" w:rsidRDefault="009C53A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 xml:space="preserve">Nguyễn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Ngọc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Anh Khoa</w:t>
            </w:r>
          </w:p>
        </w:tc>
      </w:tr>
      <w:tr w:rsidR="009C53A3" w14:paraId="757FD47F" w14:textId="77777777" w:rsidTr="009C53A3">
        <w:trPr>
          <w:trHeight w:val="120"/>
        </w:trPr>
        <w:tc>
          <w:tcPr>
            <w:tcW w:w="1276" w:type="dxa"/>
            <w:vMerge w:val="restart"/>
          </w:tcPr>
          <w:p w14:paraId="5E05F827" w14:textId="74F718B3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Construction</w:t>
            </w:r>
          </w:p>
        </w:tc>
        <w:tc>
          <w:tcPr>
            <w:tcW w:w="987" w:type="dxa"/>
            <w:vMerge w:val="restart"/>
          </w:tcPr>
          <w:p w14:paraId="58B66C91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672" w:type="dxa"/>
            <w:vMerge w:val="restart"/>
          </w:tcPr>
          <w:p w14:paraId="4CD93160" w14:textId="73374D4A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12/07</w:t>
            </w:r>
          </w:p>
        </w:tc>
        <w:tc>
          <w:tcPr>
            <w:tcW w:w="604" w:type="dxa"/>
            <w:vMerge w:val="restart"/>
          </w:tcPr>
          <w:p w14:paraId="260DEA14" w14:textId="2B1626B9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25/07</w:t>
            </w:r>
          </w:p>
        </w:tc>
        <w:tc>
          <w:tcPr>
            <w:tcW w:w="3132" w:type="dxa"/>
          </w:tcPr>
          <w:p w14:paraId="7ED9C90B" w14:textId="6BBBACDD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Revise project plan, assign task to members, implement source code for system</w:t>
            </w:r>
          </w:p>
        </w:tc>
        <w:tc>
          <w:tcPr>
            <w:tcW w:w="2185" w:type="dxa"/>
          </w:tcPr>
          <w:p w14:paraId="0402ABA7" w14:textId="7CA4AD5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Hồ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Nhật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Linh</w:t>
            </w:r>
          </w:p>
        </w:tc>
      </w:tr>
      <w:tr w:rsidR="009C53A3" w14:paraId="0F8EF483" w14:textId="77777777" w:rsidTr="009C53A3">
        <w:trPr>
          <w:trHeight w:val="120"/>
        </w:trPr>
        <w:tc>
          <w:tcPr>
            <w:tcW w:w="1276" w:type="dxa"/>
            <w:vMerge/>
          </w:tcPr>
          <w:p w14:paraId="39F2D3EC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743B7B71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103A20DC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33B8C9E5" w14:textId="4520A3D6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532622C4" w14:textId="0EECB063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Revise vision document, modify UI, implement code for interacting with UI</w:t>
            </w:r>
          </w:p>
        </w:tc>
        <w:tc>
          <w:tcPr>
            <w:tcW w:w="2185" w:type="dxa"/>
          </w:tcPr>
          <w:p w14:paraId="7910AB77" w14:textId="50B828F9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Võ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Quang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Huy</w:t>
            </w:r>
            <w:proofErr w:type="spellEnd"/>
          </w:p>
        </w:tc>
      </w:tr>
      <w:tr w:rsidR="009C53A3" w14:paraId="379ADA75" w14:textId="77777777" w:rsidTr="009C53A3">
        <w:trPr>
          <w:trHeight w:val="120"/>
        </w:trPr>
        <w:tc>
          <w:tcPr>
            <w:tcW w:w="1276" w:type="dxa"/>
            <w:vMerge/>
          </w:tcPr>
          <w:p w14:paraId="7A46F7DD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5E0E8B7D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60876453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0F9FD4EC" w14:textId="6272933D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01B80A20" w14:textId="469EC8B9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Plan testing, construct test case, write weekly report</w:t>
            </w:r>
          </w:p>
        </w:tc>
        <w:tc>
          <w:tcPr>
            <w:tcW w:w="2185" w:type="dxa"/>
          </w:tcPr>
          <w:p w14:paraId="0C691D6F" w14:textId="1EFD04A4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 xml:space="preserve">Nguyễn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Ngọc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Anh Khoa</w:t>
            </w:r>
          </w:p>
        </w:tc>
      </w:tr>
      <w:tr w:rsidR="009C53A3" w14:paraId="7B90FFAB" w14:textId="77777777" w:rsidTr="009C53A3">
        <w:trPr>
          <w:trHeight w:val="120"/>
        </w:trPr>
        <w:tc>
          <w:tcPr>
            <w:tcW w:w="1276" w:type="dxa"/>
            <w:vMerge/>
          </w:tcPr>
          <w:p w14:paraId="4407FA22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 w:val="restart"/>
          </w:tcPr>
          <w:p w14:paraId="12E785ED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2</w:t>
            </w:r>
          </w:p>
        </w:tc>
        <w:tc>
          <w:tcPr>
            <w:tcW w:w="672" w:type="dxa"/>
            <w:vMerge w:val="restart"/>
          </w:tcPr>
          <w:p w14:paraId="26F9C5D3" w14:textId="1D652A53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26/07</w:t>
            </w:r>
          </w:p>
        </w:tc>
        <w:tc>
          <w:tcPr>
            <w:tcW w:w="604" w:type="dxa"/>
            <w:vMerge w:val="restart"/>
          </w:tcPr>
          <w:p w14:paraId="0113B6B5" w14:textId="093395DF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08/08</w:t>
            </w:r>
          </w:p>
        </w:tc>
        <w:tc>
          <w:tcPr>
            <w:tcW w:w="3132" w:type="dxa"/>
          </w:tcPr>
          <w:p w14:paraId="6C54F4C0" w14:textId="7CE2A710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Revise to complete project plan. Complete implementing the system source code</w:t>
            </w:r>
            <w:r>
              <w:rPr>
                <w:i w:val="0"/>
                <w:iCs w:val="0"/>
                <w:color w:val="auto"/>
              </w:rPr>
              <w:t>.</w:t>
            </w:r>
          </w:p>
        </w:tc>
        <w:tc>
          <w:tcPr>
            <w:tcW w:w="2185" w:type="dxa"/>
          </w:tcPr>
          <w:p w14:paraId="123E5008" w14:textId="2659D19E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Hồ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Nhật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Linh</w:t>
            </w:r>
          </w:p>
        </w:tc>
      </w:tr>
      <w:tr w:rsidR="009C53A3" w14:paraId="6FB32CEA" w14:textId="77777777" w:rsidTr="009C53A3">
        <w:trPr>
          <w:trHeight w:val="120"/>
        </w:trPr>
        <w:tc>
          <w:tcPr>
            <w:tcW w:w="1276" w:type="dxa"/>
            <w:vMerge/>
          </w:tcPr>
          <w:p w14:paraId="7C66BFFC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5F7E77CD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3929E9CF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0CE028DA" w14:textId="7F71507E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0E8BE1E1" w14:textId="59028AC5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>Revise to complete vision document</w:t>
            </w:r>
            <w:r>
              <w:rPr>
                <w:i w:val="0"/>
                <w:iCs w:val="0"/>
                <w:color w:val="auto"/>
              </w:rPr>
              <w:t>. Complete the UI part.</w:t>
            </w:r>
          </w:p>
        </w:tc>
        <w:tc>
          <w:tcPr>
            <w:tcW w:w="2185" w:type="dxa"/>
          </w:tcPr>
          <w:p w14:paraId="27652E6F" w14:textId="6E57DBAB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proofErr w:type="spellStart"/>
            <w:r w:rsidRPr="00F56955">
              <w:rPr>
                <w:i w:val="0"/>
                <w:iCs w:val="0"/>
                <w:color w:val="auto"/>
              </w:rPr>
              <w:t>Võ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Quang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Huy</w:t>
            </w:r>
            <w:proofErr w:type="spellEnd"/>
          </w:p>
        </w:tc>
      </w:tr>
      <w:tr w:rsidR="009C53A3" w14:paraId="55B3B240" w14:textId="77777777" w:rsidTr="009C53A3">
        <w:trPr>
          <w:trHeight w:val="120"/>
        </w:trPr>
        <w:tc>
          <w:tcPr>
            <w:tcW w:w="1276" w:type="dxa"/>
            <w:vMerge/>
          </w:tcPr>
          <w:p w14:paraId="47CF0FFB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987" w:type="dxa"/>
            <w:vMerge/>
          </w:tcPr>
          <w:p w14:paraId="66ACE912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72" w:type="dxa"/>
            <w:vMerge/>
          </w:tcPr>
          <w:p w14:paraId="103C96C9" w14:textId="7777777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604" w:type="dxa"/>
            <w:vMerge/>
          </w:tcPr>
          <w:p w14:paraId="6DA4FD80" w14:textId="08787567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32" w:type="dxa"/>
          </w:tcPr>
          <w:p w14:paraId="6D9E1839" w14:textId="09A65F08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Complete testing the program, write test report, weekly report</w:t>
            </w:r>
          </w:p>
        </w:tc>
        <w:tc>
          <w:tcPr>
            <w:tcW w:w="2185" w:type="dxa"/>
          </w:tcPr>
          <w:p w14:paraId="6514454E" w14:textId="4C8B64CE" w:rsidR="009C53A3" w:rsidRPr="00F56955" w:rsidRDefault="009C53A3" w:rsidP="00CC53ED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00F56955">
              <w:rPr>
                <w:i w:val="0"/>
                <w:iCs w:val="0"/>
                <w:color w:val="auto"/>
              </w:rPr>
              <w:t xml:space="preserve">Nguyễn </w:t>
            </w:r>
            <w:proofErr w:type="spellStart"/>
            <w:r w:rsidRPr="00F56955">
              <w:rPr>
                <w:i w:val="0"/>
                <w:iCs w:val="0"/>
                <w:color w:val="auto"/>
              </w:rPr>
              <w:t>Ngọc</w:t>
            </w:r>
            <w:proofErr w:type="spellEnd"/>
            <w:r w:rsidRPr="00F56955">
              <w:rPr>
                <w:i w:val="0"/>
                <w:iCs w:val="0"/>
                <w:color w:val="auto"/>
              </w:rPr>
              <w:t xml:space="preserve"> Anh Khoa</w:t>
            </w:r>
          </w:p>
        </w:tc>
      </w:tr>
    </w:tbl>
    <w:p w14:paraId="0F8A85BA" w14:textId="77777777" w:rsidR="00532548" w:rsidRDefault="00532548">
      <w:pPr>
        <w:pStyle w:val="infoblue0"/>
      </w:pPr>
    </w:p>
    <w:p w14:paraId="4D887C9E" w14:textId="77777777" w:rsidR="007C47A5" w:rsidRDefault="007C47A5">
      <w:pPr>
        <w:pStyle w:val="u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74507300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5CC6223A" w:rsidR="007C47A5" w:rsidRDefault="007C47A5" w:rsidP="00F761F6">
      <w:pPr>
        <w:pStyle w:val="u3"/>
      </w:pPr>
      <w:bookmarkStart w:id="69" w:name="_Toc447095913"/>
      <w:bookmarkStart w:id="70" w:name="_Toc307271032"/>
      <w:bookmarkStart w:id="71" w:name="_Toc74507301"/>
      <w:r w:rsidRPr="00F761F6">
        <w:t>Reporting</w:t>
      </w:r>
      <w:bookmarkEnd w:id="69"/>
      <w:bookmarkEnd w:id="70"/>
      <w:bookmarkEnd w:id="71"/>
    </w:p>
    <w:p w14:paraId="76E4CB14" w14:textId="77777777" w:rsidR="00F56955" w:rsidRDefault="00F56955" w:rsidP="00F56955">
      <w:r>
        <w:tab/>
      </w:r>
      <w:bookmarkStart w:id="72" w:name="_Toc447095914"/>
      <w:r w:rsidRPr="00F56955">
        <w:t>Use Zoom for weekly meetings (or face-to-face conversations when the epidemic is over) at 8 am Sunday every week.</w:t>
      </w:r>
    </w:p>
    <w:p w14:paraId="7C9DDBBF" w14:textId="7427F50D" w:rsidR="00F56955" w:rsidRDefault="00F56955" w:rsidP="00F56955">
      <w:r>
        <w:tab/>
        <w:t xml:space="preserve">Members </w:t>
      </w:r>
      <w:r w:rsidR="00F84705">
        <w:t>update project status and exchange of information on Slack</w:t>
      </w:r>
      <w:r>
        <w:t>.</w:t>
      </w:r>
    </w:p>
    <w:p w14:paraId="3BF0F87F" w14:textId="49FF3F86" w:rsidR="00F84705" w:rsidRDefault="00F84705" w:rsidP="00F56955">
      <w:r>
        <w:tab/>
        <w:t>Informal chatting through Facebook Messenger.</w:t>
      </w:r>
    </w:p>
    <w:p w14:paraId="2D9B3D34" w14:textId="23D96949" w:rsidR="003C1713" w:rsidRDefault="007C47A5" w:rsidP="00D45597">
      <w:pPr>
        <w:pStyle w:val="u3"/>
      </w:pPr>
      <w:bookmarkStart w:id="73" w:name="_Toc307271033"/>
      <w:bookmarkStart w:id="74" w:name="_Toc74507302"/>
      <w:bookmarkStart w:id="75" w:name="_Toc447095915"/>
      <w:bookmarkEnd w:id="72"/>
      <w:r w:rsidRPr="00F761F6">
        <w:t>Risk Management</w:t>
      </w:r>
      <w:bookmarkEnd w:id="73"/>
      <w:bookmarkEnd w:id="74"/>
      <w:r w:rsidRPr="00F761F6">
        <w:t xml:space="preserve"> </w:t>
      </w:r>
      <w:bookmarkStart w:id="76" w:name="_Toc447095916"/>
      <w:bookmarkEnd w:id="75"/>
    </w:p>
    <w:p w14:paraId="3787AFC2" w14:textId="66A8ED55" w:rsidR="007C47A5" w:rsidRDefault="007C47A5" w:rsidP="00F761F6">
      <w:pPr>
        <w:pStyle w:val="u3"/>
      </w:pPr>
      <w:bookmarkStart w:id="77" w:name="_Toc307271034"/>
      <w:bookmarkStart w:id="78" w:name="_Toc74507303"/>
      <w:r w:rsidRPr="00F761F6">
        <w:t>Configuration Management</w:t>
      </w:r>
      <w:bookmarkEnd w:id="77"/>
      <w:bookmarkEnd w:id="78"/>
    </w:p>
    <w:p w14:paraId="79A5D195" w14:textId="00738F49" w:rsidR="00F56955" w:rsidRDefault="00F56955" w:rsidP="00F56955">
      <w:r>
        <w:tab/>
        <w:t>Use google drive to store and sharing documents.</w:t>
      </w:r>
    </w:p>
    <w:p w14:paraId="1FC29E71" w14:textId="65B0CAB0" w:rsidR="007C47A5" w:rsidRDefault="00F56955" w:rsidP="00F56955">
      <w:r>
        <w:tab/>
        <w:t>Use git hub to store and manage source code.</w:t>
      </w:r>
      <w:bookmarkStart w:id="79" w:name="_Toc447095917"/>
      <w:bookmarkStart w:id="80" w:name="_Toc512930369"/>
      <w:bookmarkStart w:id="81" w:name="_Toc447095932"/>
      <w:bookmarkStart w:id="82" w:name="_Toc512930370"/>
      <w:bookmarkEnd w:id="76"/>
      <w:bookmarkEnd w:id="79"/>
      <w:bookmarkEnd w:id="80"/>
      <w:bookmarkEnd w:id="81"/>
      <w:bookmarkEnd w:id="82"/>
      <w:r w:rsidR="0036007A">
        <w:t xml:space="preserve"> </w:t>
      </w:r>
      <w:r w:rsidR="001B2CFB" w:rsidRPr="001B2CFB">
        <w:t>Members need to notify the leader about new pull requests</w:t>
      </w:r>
      <w:r w:rsidR="001B2CFB">
        <w:t>.</w:t>
      </w:r>
    </w:p>
    <w:p w14:paraId="084521EE" w14:textId="77777777" w:rsidR="00EE3C86" w:rsidRDefault="00EE3C86">
      <w:pPr>
        <w:pStyle w:val="ThnVnban"/>
      </w:pPr>
    </w:p>
    <w:p w14:paraId="5F3368DF" w14:textId="77777777" w:rsidR="00EE3C86" w:rsidRDefault="00EE3C86">
      <w:pPr>
        <w:pStyle w:val="ThnVnban"/>
      </w:pPr>
    </w:p>
    <w:p w14:paraId="524B22CE" w14:textId="77777777" w:rsidR="00EE3C86" w:rsidRDefault="00EE3C86">
      <w:pPr>
        <w:pStyle w:val="ThnVnban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C044" w14:textId="77777777" w:rsidR="00626D56" w:rsidRDefault="00626D56">
      <w:r>
        <w:separator/>
      </w:r>
    </w:p>
  </w:endnote>
  <w:endnote w:type="continuationSeparator" w:id="0">
    <w:p w14:paraId="4EDD9402" w14:textId="77777777" w:rsidR="00626D56" w:rsidRDefault="0062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623A5173" w14:textId="77777777" w:rsidR="00694855" w:rsidRDefault="00694855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39B70307" w:rsidR="00694855" w:rsidRDefault="00694855" w:rsidP="006139BA">
          <w:pPr>
            <w:jc w:val="center"/>
          </w:pPr>
          <w:r>
            <w:sym w:font="Symbol" w:char="F0D3"/>
          </w:r>
          <w:r w:rsidR="00E220CF">
            <w:t>3 WISHES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14D0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 w:rsidR="004360BB"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 w:rsidR="004360BB">
            <w:rPr>
              <w:rStyle w:val="Strang"/>
              <w:noProof/>
            </w:rPr>
            <w:t>6</w:t>
          </w:r>
          <w:r>
            <w:rPr>
              <w:rStyle w:val="Strang"/>
            </w:rPr>
            <w:fldChar w:fldCharType="end"/>
          </w:r>
        </w:p>
      </w:tc>
    </w:tr>
  </w:tbl>
  <w:p w14:paraId="659E60A7" w14:textId="77777777" w:rsidR="00694855" w:rsidRDefault="0069485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7D72" w14:textId="77777777" w:rsidR="00626D56" w:rsidRDefault="00626D56">
      <w:r>
        <w:separator/>
      </w:r>
    </w:p>
  </w:footnote>
  <w:footnote w:type="continuationSeparator" w:id="0">
    <w:p w14:paraId="77BDDC59" w14:textId="77777777" w:rsidR="00626D56" w:rsidRDefault="00626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AA00612" w:rsidR="00694855" w:rsidRDefault="00E220C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 WISHES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114291C7" w:rsidR="00694855" w:rsidRDefault="002E025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4A7CF8">
            <w:t>BookBook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5E1900F6" w14:textId="42D84BFB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</w:t>
          </w:r>
          <w:r w:rsidR="007D7AEF">
            <w:t>0.1</w:t>
          </w:r>
        </w:p>
      </w:tc>
    </w:tr>
    <w:tr w:rsidR="00694855" w14:paraId="4F31E8EA" w14:textId="77777777">
      <w:tc>
        <w:tcPr>
          <w:tcW w:w="6379" w:type="dxa"/>
        </w:tcPr>
        <w:p w14:paraId="36C0BD77" w14:textId="4095F1DF" w:rsidR="00694855" w:rsidRDefault="008E5C23" w:rsidP="00066F3C">
          <w:fldSimple w:instr=" TITLE  \* MERGEFORMAT ">
            <w:r w:rsidR="004A7CF8">
              <w:t>Software Development Plan</w:t>
            </w:r>
          </w:fldSimple>
        </w:p>
      </w:tc>
      <w:tc>
        <w:tcPr>
          <w:tcW w:w="3179" w:type="dxa"/>
        </w:tcPr>
        <w:p w14:paraId="1B31590C" w14:textId="7D85DC6A" w:rsidR="00694855" w:rsidRDefault="00694855">
          <w:r>
            <w:t xml:space="preserve">  Date: </w:t>
          </w:r>
          <w:r w:rsidR="007D7AEF">
            <w:t>13/06/2021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00FB0"/>
    <w:rsid w:val="00066F3C"/>
    <w:rsid w:val="0009538F"/>
    <w:rsid w:val="001B2CFB"/>
    <w:rsid w:val="001B6D43"/>
    <w:rsid w:val="001E37A8"/>
    <w:rsid w:val="001F5B45"/>
    <w:rsid w:val="002E025C"/>
    <w:rsid w:val="0036007A"/>
    <w:rsid w:val="00375F4D"/>
    <w:rsid w:val="003C1713"/>
    <w:rsid w:val="004360BB"/>
    <w:rsid w:val="00474D4D"/>
    <w:rsid w:val="004A7CF8"/>
    <w:rsid w:val="004B073E"/>
    <w:rsid w:val="004E7285"/>
    <w:rsid w:val="00532548"/>
    <w:rsid w:val="006139BA"/>
    <w:rsid w:val="00626D56"/>
    <w:rsid w:val="00641F97"/>
    <w:rsid w:val="00651BFA"/>
    <w:rsid w:val="00694855"/>
    <w:rsid w:val="00700AE5"/>
    <w:rsid w:val="007106E3"/>
    <w:rsid w:val="007C47A5"/>
    <w:rsid w:val="007D7AEF"/>
    <w:rsid w:val="008E5C23"/>
    <w:rsid w:val="008F3CB9"/>
    <w:rsid w:val="00934E06"/>
    <w:rsid w:val="009C53A3"/>
    <w:rsid w:val="009E3867"/>
    <w:rsid w:val="00A83434"/>
    <w:rsid w:val="00B217DF"/>
    <w:rsid w:val="00B53472"/>
    <w:rsid w:val="00B71DE9"/>
    <w:rsid w:val="00BC4103"/>
    <w:rsid w:val="00BD4E1F"/>
    <w:rsid w:val="00C83806"/>
    <w:rsid w:val="00C87666"/>
    <w:rsid w:val="00CC53ED"/>
    <w:rsid w:val="00CE719E"/>
    <w:rsid w:val="00D177E5"/>
    <w:rsid w:val="00D253B3"/>
    <w:rsid w:val="00D45597"/>
    <w:rsid w:val="00D61CBD"/>
    <w:rsid w:val="00E14D09"/>
    <w:rsid w:val="00E220CF"/>
    <w:rsid w:val="00E24DD2"/>
    <w:rsid w:val="00E30941"/>
    <w:rsid w:val="00E44956"/>
    <w:rsid w:val="00E61278"/>
    <w:rsid w:val="00EC32CF"/>
    <w:rsid w:val="00EE3C86"/>
    <w:rsid w:val="00F30B26"/>
    <w:rsid w:val="00F56955"/>
    <w:rsid w:val="00F761F6"/>
    <w:rsid w:val="00F83FF7"/>
    <w:rsid w:val="00F84705"/>
    <w:rsid w:val="00FA77B6"/>
    <w:rsid w:val="00FB71A5"/>
    <w:rsid w:val="00FC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spacing w:before="240" w:after="120"/>
    </w:pPr>
    <w:rPr>
      <w:b/>
      <w:bCs/>
      <w:szCs w:val="24"/>
    </w:rPr>
  </w:style>
  <w:style w:type="paragraph" w:styleId="Mucluc2">
    <w:name w:val="toc 2"/>
    <w:basedOn w:val="Binhthng"/>
    <w:next w:val="Binhthng"/>
    <w:uiPriority w:val="39"/>
    <w:pPr>
      <w:spacing w:before="120"/>
      <w:ind w:left="200"/>
    </w:pPr>
    <w:rPr>
      <w:i/>
      <w:iCs/>
      <w:szCs w:val="24"/>
    </w:rPr>
  </w:style>
  <w:style w:type="paragraph" w:styleId="Mucluc3">
    <w:name w:val="toc 3"/>
    <w:basedOn w:val="Binhthng"/>
    <w:next w:val="Binhthng"/>
    <w:uiPriority w:val="39"/>
    <w:pPr>
      <w:ind w:left="400"/>
    </w:pPr>
    <w:rPr>
      <w:szCs w:val="24"/>
    </w:r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pPr>
      <w:keepLines/>
      <w:spacing w:after="120"/>
      <w:ind w:left="720"/>
    </w:pPr>
  </w:style>
  <w:style w:type="paragraph" w:customStyle="1" w:styleId="Blockquote">
    <w:name w:val="Blockquote"/>
    <w:basedOn w:val="Binhthng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  <w:rPr>
      <w:szCs w:val="24"/>
    </w:rPr>
  </w:style>
  <w:style w:type="paragraph" w:styleId="Mucluc5">
    <w:name w:val="toc 5"/>
    <w:basedOn w:val="Binhthng"/>
    <w:next w:val="Binhthng"/>
    <w:autoRedefine/>
    <w:semiHidden/>
    <w:pPr>
      <w:ind w:left="800"/>
    </w:pPr>
    <w:rPr>
      <w:szCs w:val="24"/>
    </w:rPr>
  </w:style>
  <w:style w:type="paragraph" w:styleId="Mucluc6">
    <w:name w:val="toc 6"/>
    <w:basedOn w:val="Binhthng"/>
    <w:next w:val="Binhthng"/>
    <w:autoRedefine/>
    <w:semiHidden/>
    <w:pPr>
      <w:ind w:left="1000"/>
    </w:pPr>
    <w:rPr>
      <w:szCs w:val="24"/>
    </w:rPr>
  </w:style>
  <w:style w:type="paragraph" w:styleId="Mucluc7">
    <w:name w:val="toc 7"/>
    <w:basedOn w:val="Binhthng"/>
    <w:next w:val="Binhthng"/>
    <w:autoRedefine/>
    <w:semiHidden/>
    <w:pPr>
      <w:ind w:left="1200"/>
    </w:pPr>
    <w:rPr>
      <w:szCs w:val="24"/>
    </w:rPr>
  </w:style>
  <w:style w:type="paragraph" w:styleId="Mucluc8">
    <w:name w:val="toc 8"/>
    <w:basedOn w:val="Binhthng"/>
    <w:next w:val="Binhthng"/>
    <w:autoRedefine/>
    <w:semiHidden/>
    <w:pPr>
      <w:ind w:left="1400"/>
    </w:pPr>
    <w:rPr>
      <w:szCs w:val="24"/>
    </w:rPr>
  </w:style>
  <w:style w:type="paragraph" w:styleId="Mucluc9">
    <w:name w:val="toc 9"/>
    <w:basedOn w:val="Binhthng"/>
    <w:next w:val="Binhthng"/>
    <w:autoRedefine/>
    <w:semiHidden/>
    <w:pPr>
      <w:ind w:left="1600"/>
    </w:pPr>
    <w:rPr>
      <w:szCs w:val="24"/>
    </w:rPr>
  </w:style>
  <w:style w:type="paragraph" w:styleId="Thnvnban2">
    <w:name w:val="Body Text 2"/>
    <w:basedOn w:val="Binhthng"/>
    <w:rPr>
      <w:i/>
      <w:color w:val="0000FF"/>
    </w:rPr>
  </w:style>
  <w:style w:type="paragraph" w:styleId="ThutlThnVnban">
    <w:name w:val="Body Text Indent"/>
    <w:basedOn w:val="Binhthng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Manh">
    <w:name w:val="Strong"/>
    <w:basedOn w:val="Phngmcinhcuaoanvn"/>
    <w:qFormat/>
    <w:rPr>
      <w:b/>
      <w:bCs/>
    </w:rPr>
  </w:style>
  <w:style w:type="paragraph" w:customStyle="1" w:styleId="infoblue0">
    <w:name w:val="infoblue"/>
    <w:basedOn w:val="Binhthng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Phngmcinhcuaoanvn"/>
    <w:rPr>
      <w:color w:val="800080"/>
      <w:u w:val="single"/>
    </w:rPr>
  </w:style>
  <w:style w:type="paragraph" w:styleId="Bongchuthich">
    <w:name w:val="Balloon Text"/>
    <w:basedOn w:val="Binhthng"/>
    <w:link w:val="Bongchuthich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LiBang">
    <w:name w:val="Table Grid"/>
    <w:basedOn w:val="BangThngthng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customStyle="1" w:styleId="ThnVnbanChar">
    <w:name w:val="Thân Văn bản Char"/>
    <w:basedOn w:val="Phngmcinhcuaoanvn"/>
    <w:link w:val="ThnVnban"/>
    <w:rsid w:val="00E3094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Ho Nhat Linh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Vo Quang Huy, Ho Nhat Linh, Nguyen Ngoc Anh Khoa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Nguyen Ngoc Anh Khoa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EC3BEC3C-C07E-4BF4-B385-9609BD6A2D9E}">
      <dgm:prSet phldrT="[Text]"/>
      <dgm:spPr/>
      <dgm:t>
        <a:bodyPr/>
        <a:lstStyle/>
        <a:p>
          <a:r>
            <a:rPr lang="en-US"/>
            <a:t>Designer: Vo Quang Huy, Nguyen Ngoc Anh Khoa</a:t>
          </a:r>
        </a:p>
      </dgm:t>
    </dgm:pt>
    <dgm:pt modelId="{C3346F71-C0D7-4A8A-97CC-470D1964514D}" type="parTrans" cxnId="{E1515CA9-FE71-4F59-ACD2-FAF407FACF4B}">
      <dgm:prSet/>
      <dgm:spPr/>
      <dgm:t>
        <a:bodyPr/>
        <a:lstStyle/>
        <a:p>
          <a:endParaRPr lang="en-US"/>
        </a:p>
      </dgm:t>
    </dgm:pt>
    <dgm:pt modelId="{52FB3E71-6C99-4FCC-BC3B-D133B06583CC}" type="sibTrans" cxnId="{E1515CA9-FE71-4F59-ACD2-FAF407FACF4B}">
      <dgm:prSet/>
      <dgm:spPr/>
      <dgm:t>
        <a:bodyPr/>
        <a:lstStyle/>
        <a:p>
          <a:endParaRPr lang="en-US"/>
        </a:p>
      </dgm:t>
    </dgm:pt>
    <dgm:pt modelId="{9BD604F2-FF0E-4A55-BE2F-E144AD66559C}">
      <dgm:prSet phldrT="[Text]"/>
      <dgm:spPr/>
      <dgm:t>
        <a:bodyPr/>
        <a:lstStyle/>
        <a:p>
          <a:r>
            <a:rPr lang="en-US"/>
            <a:t>BA: Vo Quang Huy</a:t>
          </a:r>
        </a:p>
      </dgm:t>
    </dgm:pt>
    <dgm:pt modelId="{C374D1E2-DD22-443D-8E08-6907E051C16B}" type="parTrans" cxnId="{5B861D29-3824-4132-ABC4-BC2A07021EA1}">
      <dgm:prSet/>
      <dgm:spPr/>
    </dgm:pt>
    <dgm:pt modelId="{7CF75A0E-3608-429B-BC18-44D7E1371A51}" type="sibTrans" cxnId="{5B861D29-3824-4132-ABC4-BC2A07021EA1}">
      <dgm:prSet/>
      <dgm:spPr/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17765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A1DB72C7-FD7E-4686-B449-BCE4AC630ECB}" type="pres">
      <dgm:prSet presAssocID="{C374D1E2-DD22-443D-8E08-6907E051C16B}" presName="Name37" presStyleLbl="parChTrans1D2" presStyleIdx="0" presStyleCnt="4"/>
      <dgm:spPr/>
    </dgm:pt>
    <dgm:pt modelId="{5F33D7F1-B06C-4C3C-AE01-203908A58B34}" type="pres">
      <dgm:prSet presAssocID="{9BD604F2-FF0E-4A55-BE2F-E144AD66559C}" presName="hierRoot2" presStyleCnt="0">
        <dgm:presLayoutVars>
          <dgm:hierBranch val="init"/>
        </dgm:presLayoutVars>
      </dgm:prSet>
      <dgm:spPr/>
    </dgm:pt>
    <dgm:pt modelId="{F02AD4A6-28E3-455C-BD35-F49A79D8D3C6}" type="pres">
      <dgm:prSet presAssocID="{9BD604F2-FF0E-4A55-BE2F-E144AD66559C}" presName="rootComposite" presStyleCnt="0"/>
      <dgm:spPr/>
    </dgm:pt>
    <dgm:pt modelId="{A1B66344-7EB4-4DAC-989B-B9B6F42899BA}" type="pres">
      <dgm:prSet presAssocID="{9BD604F2-FF0E-4A55-BE2F-E144AD66559C}" presName="rootText" presStyleLbl="node2" presStyleIdx="0" presStyleCnt="4" custScaleX="165761">
        <dgm:presLayoutVars>
          <dgm:chPref val="3"/>
        </dgm:presLayoutVars>
      </dgm:prSet>
      <dgm:spPr/>
    </dgm:pt>
    <dgm:pt modelId="{3AD88B4E-7034-4267-85A6-A3CA601CF23A}" type="pres">
      <dgm:prSet presAssocID="{9BD604F2-FF0E-4A55-BE2F-E144AD66559C}" presName="rootConnector" presStyleLbl="node2" presStyleIdx="0" presStyleCnt="4"/>
      <dgm:spPr/>
    </dgm:pt>
    <dgm:pt modelId="{0210C40D-586A-4C74-838B-301B722370E0}" type="pres">
      <dgm:prSet presAssocID="{9BD604F2-FF0E-4A55-BE2F-E144AD66559C}" presName="hierChild4" presStyleCnt="0"/>
      <dgm:spPr/>
    </dgm:pt>
    <dgm:pt modelId="{537E2F94-10F0-4132-9303-3E14637CCD60}" type="pres">
      <dgm:prSet presAssocID="{9BD604F2-FF0E-4A55-BE2F-E144AD66559C}" presName="hierChild5" presStyleCnt="0"/>
      <dgm:spPr/>
    </dgm:pt>
    <dgm:pt modelId="{07225FC8-1613-400D-A2AE-F12D6A250A15}" type="pres">
      <dgm:prSet presAssocID="{E977EEB0-AA17-4C07-A376-D7B3FDEBCA08}" presName="Name37" presStyleLbl="parChTrans1D2" presStyleIdx="1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1" presStyleCnt="4" custScaleX="228118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1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60B83795-D3BC-4EE6-AAFE-C127F943607C}" type="pres">
      <dgm:prSet presAssocID="{C3346F71-C0D7-4A8A-97CC-470D1964514D}" presName="Name37" presStyleLbl="parChTrans1D2" presStyleIdx="2" presStyleCnt="4"/>
      <dgm:spPr/>
    </dgm:pt>
    <dgm:pt modelId="{E0E621F5-3C26-496C-BB6F-39852136A0DA}" type="pres">
      <dgm:prSet presAssocID="{EC3BEC3C-C07E-4BF4-B385-9609BD6A2D9E}" presName="hierRoot2" presStyleCnt="0">
        <dgm:presLayoutVars>
          <dgm:hierBranch val="init"/>
        </dgm:presLayoutVars>
      </dgm:prSet>
      <dgm:spPr/>
    </dgm:pt>
    <dgm:pt modelId="{A2852EFA-3D99-4102-B350-EF636D355B33}" type="pres">
      <dgm:prSet presAssocID="{EC3BEC3C-C07E-4BF4-B385-9609BD6A2D9E}" presName="rootComposite" presStyleCnt="0"/>
      <dgm:spPr/>
    </dgm:pt>
    <dgm:pt modelId="{5D980620-521B-48FB-B1B6-1059BB88A15F}" type="pres">
      <dgm:prSet presAssocID="{EC3BEC3C-C07E-4BF4-B385-9609BD6A2D9E}" presName="rootText" presStyleLbl="node2" presStyleIdx="2" presStyleCnt="4" custScaleX="201009">
        <dgm:presLayoutVars>
          <dgm:chPref val="3"/>
        </dgm:presLayoutVars>
      </dgm:prSet>
      <dgm:spPr/>
    </dgm:pt>
    <dgm:pt modelId="{02B4ADDF-1D7C-4A1E-926A-755E2DF89CEF}" type="pres">
      <dgm:prSet presAssocID="{EC3BEC3C-C07E-4BF4-B385-9609BD6A2D9E}" presName="rootConnector" presStyleLbl="node2" presStyleIdx="2" presStyleCnt="4"/>
      <dgm:spPr/>
    </dgm:pt>
    <dgm:pt modelId="{1B670236-1CE4-417B-A222-2535884B20F4}" type="pres">
      <dgm:prSet presAssocID="{EC3BEC3C-C07E-4BF4-B385-9609BD6A2D9E}" presName="hierChild4" presStyleCnt="0"/>
      <dgm:spPr/>
    </dgm:pt>
    <dgm:pt modelId="{4AF3597E-A323-4D5A-8516-4FFD35998E68}" type="pres">
      <dgm:prSet presAssocID="{EC3BEC3C-C07E-4BF4-B385-9609BD6A2D9E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 custScaleX="185347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5B861D29-3824-4132-ABC4-BC2A07021EA1}" srcId="{EEAAD575-7B31-4971-A433-72AE3E7E917C}" destId="{9BD604F2-FF0E-4A55-BE2F-E144AD66559C}" srcOrd="0" destOrd="0" parTransId="{C374D1E2-DD22-443D-8E08-6907E051C16B}" sibTransId="{7CF75A0E-3608-429B-BC18-44D7E1371A51}"/>
    <dgm:cxn modelId="{88844F2B-7586-4225-917C-067FE0F1C502}" srcId="{EEAAD575-7B31-4971-A433-72AE3E7E917C}" destId="{EFE09C88-D3CF-41A9-A2CB-992E999D721F}" srcOrd="1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0BB2754C-242A-4AC0-89F8-6936D0853229}" type="presOf" srcId="{C3346F71-C0D7-4A8A-97CC-470D1964514D}" destId="{60B83795-D3BC-4EE6-AAFE-C127F943607C}" srcOrd="0" destOrd="0" presId="urn:microsoft.com/office/officeart/2005/8/layout/orgChart1"/>
    <dgm:cxn modelId="{2BE64F6F-A172-46C0-A9E4-B0EF9D5187E8}" type="presOf" srcId="{9BD604F2-FF0E-4A55-BE2F-E144AD66559C}" destId="{A1B66344-7EB4-4DAC-989B-B9B6F42899BA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5760A054-FE41-48CD-964F-1637B83E8B68}" type="presOf" srcId="{EC3BEC3C-C07E-4BF4-B385-9609BD6A2D9E}" destId="{5D980620-521B-48FB-B1B6-1059BB88A15F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165DA58-0F48-41B2-94E6-9FAB20345CEC}" type="presOf" srcId="{9BD604F2-FF0E-4A55-BE2F-E144AD66559C}" destId="{3AD88B4E-7034-4267-85A6-A3CA601CF23A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CF5497A2-74C8-462B-9B39-761F50F9FAEF}" type="presOf" srcId="{C374D1E2-DD22-443D-8E08-6907E051C16B}" destId="{A1DB72C7-FD7E-4686-B449-BCE4AC630ECB}" srcOrd="0" destOrd="0" presId="urn:microsoft.com/office/officeart/2005/8/layout/orgChart1"/>
    <dgm:cxn modelId="{E1515CA9-FE71-4F59-ACD2-FAF407FACF4B}" srcId="{EEAAD575-7B31-4971-A433-72AE3E7E917C}" destId="{EC3BEC3C-C07E-4BF4-B385-9609BD6A2D9E}" srcOrd="2" destOrd="0" parTransId="{C3346F71-C0D7-4A8A-97CC-470D1964514D}" sibTransId="{52FB3E71-6C99-4FCC-BC3B-D133B06583CC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D0F75FD7-CAB8-457E-A596-1B6054A71174}" type="presOf" srcId="{EC3BEC3C-C07E-4BF4-B385-9609BD6A2D9E}" destId="{02B4ADDF-1D7C-4A1E-926A-755E2DF89CEF}" srcOrd="1" destOrd="0" presId="urn:microsoft.com/office/officeart/2005/8/layout/orgChart1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03E91B04-DDF6-434B-819A-0F360234640A}" type="presParOf" srcId="{8F1518CD-B5AD-4A0A-AD26-74F968BC76E1}" destId="{A1DB72C7-FD7E-4686-B449-BCE4AC630ECB}" srcOrd="0" destOrd="0" presId="urn:microsoft.com/office/officeart/2005/8/layout/orgChart1"/>
    <dgm:cxn modelId="{FB87C37C-E524-4BFC-92A9-D65D2770D195}" type="presParOf" srcId="{8F1518CD-B5AD-4A0A-AD26-74F968BC76E1}" destId="{5F33D7F1-B06C-4C3C-AE01-203908A58B34}" srcOrd="1" destOrd="0" presId="urn:microsoft.com/office/officeart/2005/8/layout/orgChart1"/>
    <dgm:cxn modelId="{F4CC59E0-5275-4FED-8FF0-F6BFC50B2A71}" type="presParOf" srcId="{5F33D7F1-B06C-4C3C-AE01-203908A58B34}" destId="{F02AD4A6-28E3-455C-BD35-F49A79D8D3C6}" srcOrd="0" destOrd="0" presId="urn:microsoft.com/office/officeart/2005/8/layout/orgChart1"/>
    <dgm:cxn modelId="{F66AB5B1-DBE5-405E-B6C9-A4B22CD1CC51}" type="presParOf" srcId="{F02AD4A6-28E3-455C-BD35-F49A79D8D3C6}" destId="{A1B66344-7EB4-4DAC-989B-B9B6F42899BA}" srcOrd="0" destOrd="0" presId="urn:microsoft.com/office/officeart/2005/8/layout/orgChart1"/>
    <dgm:cxn modelId="{503FBED0-7FAE-449E-AD5A-68DBACAA644E}" type="presParOf" srcId="{F02AD4A6-28E3-455C-BD35-F49A79D8D3C6}" destId="{3AD88B4E-7034-4267-85A6-A3CA601CF23A}" srcOrd="1" destOrd="0" presId="urn:microsoft.com/office/officeart/2005/8/layout/orgChart1"/>
    <dgm:cxn modelId="{1EB9CD85-0732-4962-974E-01D1F2A509E9}" type="presParOf" srcId="{5F33D7F1-B06C-4C3C-AE01-203908A58B34}" destId="{0210C40D-586A-4C74-838B-301B722370E0}" srcOrd="1" destOrd="0" presId="urn:microsoft.com/office/officeart/2005/8/layout/orgChart1"/>
    <dgm:cxn modelId="{40C95AED-9D93-4008-B702-A3AC7561B8B8}" type="presParOf" srcId="{5F33D7F1-B06C-4C3C-AE01-203908A58B34}" destId="{537E2F94-10F0-4132-9303-3E14637CCD60}" srcOrd="2" destOrd="0" presId="urn:microsoft.com/office/officeart/2005/8/layout/orgChart1"/>
    <dgm:cxn modelId="{5DB6613C-532E-244E-9003-F10D094CE2B5}" type="presParOf" srcId="{8F1518CD-B5AD-4A0A-AD26-74F968BC76E1}" destId="{07225FC8-1613-400D-A2AE-F12D6A250A15}" srcOrd="2" destOrd="0" presId="urn:microsoft.com/office/officeart/2005/8/layout/orgChart1"/>
    <dgm:cxn modelId="{BED5CB1F-DB91-9E47-80E2-A2E4769CBED5}" type="presParOf" srcId="{8F1518CD-B5AD-4A0A-AD26-74F968BC76E1}" destId="{1E7B8734-A681-4E45-AC4A-304F7353872D}" srcOrd="3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B0CC83C7-9CB3-45DC-A18F-EF48E528D514}" type="presParOf" srcId="{8F1518CD-B5AD-4A0A-AD26-74F968BC76E1}" destId="{60B83795-D3BC-4EE6-AAFE-C127F943607C}" srcOrd="4" destOrd="0" presId="urn:microsoft.com/office/officeart/2005/8/layout/orgChart1"/>
    <dgm:cxn modelId="{85F69557-6641-4C22-95DF-533B69FC27A8}" type="presParOf" srcId="{8F1518CD-B5AD-4A0A-AD26-74F968BC76E1}" destId="{E0E621F5-3C26-496C-BB6F-39852136A0DA}" srcOrd="5" destOrd="0" presId="urn:microsoft.com/office/officeart/2005/8/layout/orgChart1"/>
    <dgm:cxn modelId="{5AA44628-BBF1-423D-AD2D-0DDFF3A976FD}" type="presParOf" srcId="{E0E621F5-3C26-496C-BB6F-39852136A0DA}" destId="{A2852EFA-3D99-4102-B350-EF636D355B33}" srcOrd="0" destOrd="0" presId="urn:microsoft.com/office/officeart/2005/8/layout/orgChart1"/>
    <dgm:cxn modelId="{12E2545D-63B7-46BF-8B79-1AEF74A88353}" type="presParOf" srcId="{A2852EFA-3D99-4102-B350-EF636D355B33}" destId="{5D980620-521B-48FB-B1B6-1059BB88A15F}" srcOrd="0" destOrd="0" presId="urn:microsoft.com/office/officeart/2005/8/layout/orgChart1"/>
    <dgm:cxn modelId="{E8F3A944-BC6A-4081-8911-DD158129BEEF}" type="presParOf" srcId="{A2852EFA-3D99-4102-B350-EF636D355B33}" destId="{02B4ADDF-1D7C-4A1E-926A-755E2DF89CEF}" srcOrd="1" destOrd="0" presId="urn:microsoft.com/office/officeart/2005/8/layout/orgChart1"/>
    <dgm:cxn modelId="{BD933FD2-C09C-4BEC-BC63-9A8A187CDCD5}" type="presParOf" srcId="{E0E621F5-3C26-496C-BB6F-39852136A0DA}" destId="{1B670236-1CE4-417B-A222-2535884B20F4}" srcOrd="1" destOrd="0" presId="urn:microsoft.com/office/officeart/2005/8/layout/orgChart1"/>
    <dgm:cxn modelId="{935D4545-AEFF-4F69-81A6-87BBCE0B14E1}" type="presParOf" srcId="{E0E621F5-3C26-496C-BB6F-39852136A0DA}" destId="{4AF3597E-A323-4D5A-8516-4FFD35998E68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891790" y="615705"/>
          <a:ext cx="2255588" cy="143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99"/>
              </a:lnTo>
              <a:lnTo>
                <a:pt x="2255588" y="71999"/>
              </a:lnTo>
              <a:lnTo>
                <a:pt x="2255588" y="1439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83795-D3BC-4EE6-AAFE-C127F943607C}">
      <dsp:nvSpPr>
        <dsp:cNvPr id="0" name=""/>
        <dsp:cNvSpPr/>
      </dsp:nvSpPr>
      <dsp:spPr>
        <a:xfrm>
          <a:off x="2891790" y="615705"/>
          <a:ext cx="786957" cy="143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99"/>
              </a:lnTo>
              <a:lnTo>
                <a:pt x="786957" y="71999"/>
              </a:lnTo>
              <a:lnTo>
                <a:pt x="786957" y="1439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2063474" y="615705"/>
          <a:ext cx="828315" cy="143998"/>
        </a:xfrm>
        <a:custGeom>
          <a:avLst/>
          <a:gdLst/>
          <a:ahLst/>
          <a:cxnLst/>
          <a:rect l="0" t="0" r="0" b="0"/>
          <a:pathLst>
            <a:path>
              <a:moveTo>
                <a:pt x="828315" y="0"/>
              </a:moveTo>
              <a:lnTo>
                <a:pt x="828315" y="71999"/>
              </a:lnTo>
              <a:lnTo>
                <a:pt x="0" y="71999"/>
              </a:lnTo>
              <a:lnTo>
                <a:pt x="0" y="1439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B72C7-FD7E-4686-B449-BCE4AC630ECB}">
      <dsp:nvSpPr>
        <dsp:cNvPr id="0" name=""/>
        <dsp:cNvSpPr/>
      </dsp:nvSpPr>
      <dsp:spPr>
        <a:xfrm>
          <a:off x="569050" y="615705"/>
          <a:ext cx="2322739" cy="143998"/>
        </a:xfrm>
        <a:custGeom>
          <a:avLst/>
          <a:gdLst/>
          <a:ahLst/>
          <a:cxnLst/>
          <a:rect l="0" t="0" r="0" b="0"/>
          <a:pathLst>
            <a:path>
              <a:moveTo>
                <a:pt x="2322739" y="0"/>
              </a:moveTo>
              <a:lnTo>
                <a:pt x="2322739" y="71999"/>
              </a:lnTo>
              <a:lnTo>
                <a:pt x="0" y="71999"/>
              </a:lnTo>
              <a:lnTo>
                <a:pt x="0" y="1439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2282708" y="272852"/>
          <a:ext cx="1218163" cy="342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Team Lead: Ho Nhat Linh</a:t>
          </a:r>
        </a:p>
      </dsp:txBody>
      <dsp:txXfrm>
        <a:off x="2282708" y="272852"/>
        <a:ext cx="1218163" cy="342852"/>
      </dsp:txXfrm>
    </dsp:sp>
    <dsp:sp modelId="{A1B66344-7EB4-4DAC-989B-B9B6F42899BA}">
      <dsp:nvSpPr>
        <dsp:cNvPr id="0" name=""/>
        <dsp:cNvSpPr/>
      </dsp:nvSpPr>
      <dsp:spPr>
        <a:xfrm>
          <a:off x="734" y="759704"/>
          <a:ext cx="1136632" cy="342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BA: Vo Quang Huy</a:t>
          </a:r>
        </a:p>
      </dsp:txBody>
      <dsp:txXfrm>
        <a:off x="734" y="759704"/>
        <a:ext cx="1136632" cy="342852"/>
      </dsp:txXfrm>
    </dsp:sp>
    <dsp:sp modelId="{2C8DA449-6A39-4427-BD10-384E53D11287}">
      <dsp:nvSpPr>
        <dsp:cNvPr id="0" name=""/>
        <dsp:cNvSpPr/>
      </dsp:nvSpPr>
      <dsp:spPr>
        <a:xfrm>
          <a:off x="1281365" y="759704"/>
          <a:ext cx="1564218" cy="342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Developer: Vo Quang Huy, Ho Nhat Linh, Nguyen Ngoc Anh Khoa</a:t>
          </a:r>
        </a:p>
      </dsp:txBody>
      <dsp:txXfrm>
        <a:off x="1281365" y="759704"/>
        <a:ext cx="1564218" cy="342852"/>
      </dsp:txXfrm>
    </dsp:sp>
    <dsp:sp modelId="{5D980620-521B-48FB-B1B6-1059BB88A15F}">
      <dsp:nvSpPr>
        <dsp:cNvPr id="0" name=""/>
        <dsp:cNvSpPr/>
      </dsp:nvSpPr>
      <dsp:spPr>
        <a:xfrm>
          <a:off x="2989581" y="759704"/>
          <a:ext cx="1378330" cy="342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Designer: Vo Quang Huy, Nguyen Ngoc Anh Khoa</a:t>
          </a:r>
        </a:p>
      </dsp:txBody>
      <dsp:txXfrm>
        <a:off x="2989581" y="759704"/>
        <a:ext cx="1378330" cy="342852"/>
      </dsp:txXfrm>
    </dsp:sp>
    <dsp:sp modelId="{C6E6A924-81D4-49B3-B84A-085270A87EA7}">
      <dsp:nvSpPr>
        <dsp:cNvPr id="0" name=""/>
        <dsp:cNvSpPr/>
      </dsp:nvSpPr>
      <dsp:spPr>
        <a:xfrm>
          <a:off x="4511910" y="759704"/>
          <a:ext cx="1270935" cy="342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Tester: Nguyen Ngoc Anh Khoa</a:t>
          </a:r>
        </a:p>
      </dsp:txBody>
      <dsp:txXfrm>
        <a:off x="4511910" y="759704"/>
        <a:ext cx="1270935" cy="342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1</TotalTime>
  <Pages>7</Pages>
  <Words>1228</Words>
  <Characters>7001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 (Small Project)</vt:lpstr>
    </vt:vector>
  </TitlesOfParts>
  <Company>&lt;Company Name&gt;</Company>
  <LinksUpToDate>false</LinksUpToDate>
  <CharactersWithSpaces>8213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BookBook</dc:subject>
  <dc:creator>David Kesfaw</dc:creator>
  <cp:lastModifiedBy>HỒ NHẬT LINH</cp:lastModifiedBy>
  <cp:revision>2</cp:revision>
  <cp:lastPrinted>1900-12-31T16:59:00Z</cp:lastPrinted>
  <dcterms:created xsi:type="dcterms:W3CDTF">2021-06-14T14:13:00Z</dcterms:created>
  <dcterms:modified xsi:type="dcterms:W3CDTF">2021-06-14T14:13:00Z</dcterms:modified>
</cp:coreProperties>
</file>