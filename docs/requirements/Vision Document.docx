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7FD0" w14:textId="1C0E676F" w:rsidR="00F81399" w:rsidRDefault="005D6EDC">
      <w:pPr>
        <w:pStyle w:val="Tiu"/>
        <w:jc w:val="right"/>
      </w:pPr>
      <w:proofErr w:type="spellStart"/>
      <w:r>
        <w:t>BookBook</w:t>
      </w:r>
      <w:proofErr w:type="spellEnd"/>
    </w:p>
    <w:p w14:paraId="6CD7FBF7" w14:textId="77777777" w:rsidR="00F81399" w:rsidRDefault="00187544">
      <w:pPr>
        <w:pStyle w:val="Tiu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240EE">
        <w:t>Vision</w:t>
      </w:r>
      <w:r w:rsidR="00E71F4D">
        <w:t xml:space="preserve"> Document</w:t>
      </w:r>
      <w:r>
        <w:fldChar w:fldCharType="end"/>
      </w:r>
    </w:p>
    <w:p w14:paraId="34EA35C8" w14:textId="77777777" w:rsidR="00F81399" w:rsidRDefault="00F81399">
      <w:pPr>
        <w:pStyle w:val="Tiu"/>
        <w:jc w:val="right"/>
      </w:pPr>
    </w:p>
    <w:p w14:paraId="181E07A9" w14:textId="7F8B83D4" w:rsidR="00F81399" w:rsidRDefault="00D6725C">
      <w:pPr>
        <w:pStyle w:val="Tiu"/>
        <w:jc w:val="right"/>
        <w:rPr>
          <w:sz w:val="28"/>
        </w:rPr>
      </w:pPr>
      <w:r>
        <w:rPr>
          <w:sz w:val="28"/>
        </w:rPr>
        <w:t>Version 0.1</w:t>
      </w:r>
    </w:p>
    <w:p w14:paraId="5318953E" w14:textId="77777777" w:rsidR="00F81399" w:rsidRDefault="00F81399">
      <w:pPr>
        <w:pStyle w:val="Tiu"/>
        <w:rPr>
          <w:sz w:val="28"/>
        </w:rPr>
      </w:pPr>
    </w:p>
    <w:p w14:paraId="712243DC" w14:textId="77777777" w:rsidR="00F81399" w:rsidRDefault="00F81399"/>
    <w:p w14:paraId="17BFBA1B" w14:textId="77777777" w:rsidR="00F81399" w:rsidRDefault="00F81399">
      <w:pPr>
        <w:sectPr w:rsidR="00F8139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535B2D" w14:textId="77777777" w:rsidR="00F81399" w:rsidRDefault="000439F1">
      <w:pPr>
        <w:pStyle w:val="Tiu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14"/>
        <w:gridCol w:w="5400"/>
        <w:gridCol w:w="1322"/>
      </w:tblGrid>
      <w:tr w:rsidR="00F81399" w14:paraId="5488683C" w14:textId="77777777" w:rsidTr="005C0479">
        <w:tc>
          <w:tcPr>
            <w:tcW w:w="1368" w:type="dxa"/>
          </w:tcPr>
          <w:p w14:paraId="65DD9E1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4" w:type="dxa"/>
          </w:tcPr>
          <w:p w14:paraId="0207DDC3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400" w:type="dxa"/>
          </w:tcPr>
          <w:p w14:paraId="02D334CC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22" w:type="dxa"/>
          </w:tcPr>
          <w:p w14:paraId="7B9D1700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 w:rsidTr="005C0479">
        <w:tc>
          <w:tcPr>
            <w:tcW w:w="1368" w:type="dxa"/>
            <w:vAlign w:val="center"/>
          </w:tcPr>
          <w:p w14:paraId="1013A722" w14:textId="0F748072" w:rsidR="00F81399" w:rsidRPr="00D6725C" w:rsidRDefault="00D6725C" w:rsidP="00D6725C">
            <w:pPr>
              <w:pStyle w:val="Tabletext"/>
              <w:jc w:val="center"/>
              <w:rPr>
                <w:sz w:val="22"/>
              </w:rPr>
            </w:pPr>
            <w:r w:rsidRPr="00D6725C">
              <w:rPr>
                <w:sz w:val="22"/>
              </w:rPr>
              <w:t>12/06/2021</w:t>
            </w:r>
          </w:p>
        </w:tc>
        <w:tc>
          <w:tcPr>
            <w:tcW w:w="1414" w:type="dxa"/>
            <w:vAlign w:val="center"/>
          </w:tcPr>
          <w:p w14:paraId="5CFF74F4" w14:textId="5C50DA81" w:rsidR="00F81399" w:rsidRPr="00D6725C" w:rsidRDefault="00D6725C" w:rsidP="00D6725C">
            <w:pPr>
              <w:pStyle w:val="Tabletext"/>
              <w:jc w:val="center"/>
              <w:rPr>
                <w:sz w:val="22"/>
              </w:rPr>
            </w:pPr>
            <w:r w:rsidRPr="00D6725C">
              <w:rPr>
                <w:sz w:val="22"/>
              </w:rPr>
              <w:t>0.1</w:t>
            </w:r>
          </w:p>
        </w:tc>
        <w:tc>
          <w:tcPr>
            <w:tcW w:w="5400" w:type="dxa"/>
            <w:vAlign w:val="center"/>
          </w:tcPr>
          <w:p w14:paraId="4F3697EC" w14:textId="3F93916C" w:rsidR="00F81399" w:rsidRPr="00D6725C" w:rsidRDefault="005C0479" w:rsidP="00DA3B6D">
            <w:pPr>
              <w:pStyle w:val="Tabletext"/>
              <w:jc w:val="center"/>
              <w:rPr>
                <w:sz w:val="22"/>
              </w:rPr>
            </w:pPr>
            <w:r>
              <w:rPr>
                <w:sz w:val="22"/>
              </w:rPr>
              <w:t>Summarize</w:t>
            </w:r>
            <w:r w:rsidR="00B511B8">
              <w:rPr>
                <w:sz w:val="22"/>
              </w:rPr>
              <w:t xml:space="preserve"> </w:t>
            </w:r>
            <w:r w:rsidR="005D6EDC">
              <w:rPr>
                <w:sz w:val="22"/>
              </w:rPr>
              <w:t xml:space="preserve">first plan </w:t>
            </w:r>
            <w:r w:rsidR="00DA3B6D">
              <w:rPr>
                <w:sz w:val="22"/>
              </w:rPr>
              <w:t>for basic project</w:t>
            </w:r>
          </w:p>
        </w:tc>
        <w:tc>
          <w:tcPr>
            <w:tcW w:w="1322" w:type="dxa"/>
            <w:vAlign w:val="center"/>
          </w:tcPr>
          <w:p w14:paraId="7C6F060F" w14:textId="6C0C6954" w:rsidR="00F81399" w:rsidRPr="00D6725C" w:rsidRDefault="00B511B8" w:rsidP="00D6725C">
            <w:pPr>
              <w:pStyle w:val="Tabletex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Quang </w:t>
            </w:r>
            <w:proofErr w:type="spellStart"/>
            <w:r>
              <w:rPr>
                <w:sz w:val="22"/>
              </w:rPr>
              <w:t>Huy</w:t>
            </w:r>
            <w:proofErr w:type="spellEnd"/>
          </w:p>
        </w:tc>
      </w:tr>
      <w:tr w:rsidR="00F81399" w14:paraId="1839C62E" w14:textId="77777777" w:rsidTr="005C0479">
        <w:tc>
          <w:tcPr>
            <w:tcW w:w="1368" w:type="dxa"/>
            <w:vAlign w:val="center"/>
          </w:tcPr>
          <w:p w14:paraId="547E95A0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  <w:tc>
          <w:tcPr>
            <w:tcW w:w="1414" w:type="dxa"/>
            <w:vAlign w:val="center"/>
          </w:tcPr>
          <w:p w14:paraId="173EFE7C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  <w:tc>
          <w:tcPr>
            <w:tcW w:w="5400" w:type="dxa"/>
            <w:vAlign w:val="center"/>
          </w:tcPr>
          <w:p w14:paraId="66B588FA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  <w:tc>
          <w:tcPr>
            <w:tcW w:w="1322" w:type="dxa"/>
            <w:vAlign w:val="center"/>
          </w:tcPr>
          <w:p w14:paraId="5D54C5EC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</w:tr>
      <w:tr w:rsidR="00F81399" w14:paraId="428EA5FB" w14:textId="77777777" w:rsidTr="005C0479">
        <w:tc>
          <w:tcPr>
            <w:tcW w:w="1368" w:type="dxa"/>
            <w:vAlign w:val="center"/>
          </w:tcPr>
          <w:p w14:paraId="7B748536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  <w:tc>
          <w:tcPr>
            <w:tcW w:w="1414" w:type="dxa"/>
            <w:vAlign w:val="center"/>
          </w:tcPr>
          <w:p w14:paraId="402752CA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  <w:tc>
          <w:tcPr>
            <w:tcW w:w="5400" w:type="dxa"/>
            <w:vAlign w:val="center"/>
          </w:tcPr>
          <w:p w14:paraId="3F9FF80F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  <w:tc>
          <w:tcPr>
            <w:tcW w:w="1322" w:type="dxa"/>
            <w:vAlign w:val="center"/>
          </w:tcPr>
          <w:p w14:paraId="76FC27C5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</w:tr>
      <w:tr w:rsidR="00F81399" w14:paraId="19D45002" w14:textId="77777777" w:rsidTr="005C0479">
        <w:tc>
          <w:tcPr>
            <w:tcW w:w="1368" w:type="dxa"/>
            <w:vAlign w:val="center"/>
          </w:tcPr>
          <w:p w14:paraId="758259EF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  <w:tc>
          <w:tcPr>
            <w:tcW w:w="1414" w:type="dxa"/>
            <w:vAlign w:val="center"/>
          </w:tcPr>
          <w:p w14:paraId="24C1182B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  <w:tc>
          <w:tcPr>
            <w:tcW w:w="5400" w:type="dxa"/>
            <w:vAlign w:val="center"/>
          </w:tcPr>
          <w:p w14:paraId="1EC8E44B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  <w:tc>
          <w:tcPr>
            <w:tcW w:w="1322" w:type="dxa"/>
            <w:vAlign w:val="center"/>
          </w:tcPr>
          <w:p w14:paraId="1BEACD57" w14:textId="77777777" w:rsidR="00F81399" w:rsidRPr="00D6725C" w:rsidRDefault="00F81399" w:rsidP="00D6725C">
            <w:pPr>
              <w:pStyle w:val="Tabletext"/>
              <w:jc w:val="center"/>
              <w:rPr>
                <w:sz w:val="22"/>
              </w:rPr>
            </w:pPr>
          </w:p>
        </w:tc>
      </w:tr>
    </w:tbl>
    <w:p w14:paraId="010E288F" w14:textId="77777777" w:rsidR="00F81399" w:rsidRDefault="00F81399"/>
    <w:p w14:paraId="1736A289" w14:textId="77777777" w:rsidR="00F81399" w:rsidRDefault="000439F1">
      <w:pPr>
        <w:pStyle w:val="Tiu"/>
      </w:pPr>
      <w:r>
        <w:br w:type="page"/>
      </w:r>
      <w:r>
        <w:lastRenderedPageBreak/>
        <w:t>Table of Contents</w:t>
      </w:r>
    </w:p>
    <w:p w14:paraId="2606182C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52DA0A04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11BF1C3A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6BAA93EA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09F976B7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424C03F3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9406754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_Toc524313339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6C8EA7E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_Toc524313340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54D8A9AE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_Toc524313341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16F2641C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_Toc524313342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6BF74F39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09A741BC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0917EDE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18BD05FC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269B476D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2E0FE0E3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2333876" w14:textId="455D8AEC" w:rsidR="00F81399" w:rsidRDefault="000439F1">
      <w:pPr>
        <w:pStyle w:val="Tiu"/>
      </w:pPr>
      <w:r>
        <w:fldChar w:fldCharType="end"/>
      </w:r>
      <w:r>
        <w:br w:type="page"/>
      </w:r>
      <w:r w:rsidR="00187544">
        <w:lastRenderedPageBreak/>
        <w:fldChar w:fldCharType="begin"/>
      </w:r>
      <w:r w:rsidR="00187544">
        <w:instrText xml:space="preserve"> TITLE  \* MERGEFORMAT </w:instrText>
      </w:r>
      <w:r w:rsidR="00187544">
        <w:fldChar w:fldCharType="separate"/>
      </w:r>
      <w:r w:rsidR="00A240EE">
        <w:t xml:space="preserve">Vision </w:t>
      </w:r>
      <w:r w:rsidR="00CA43A2">
        <w:t>Document</w:t>
      </w:r>
      <w:r w:rsidR="00187544">
        <w:fldChar w:fldCharType="end"/>
      </w:r>
    </w:p>
    <w:p w14:paraId="7209D218" w14:textId="77777777" w:rsidR="00F81399" w:rsidRDefault="000439F1">
      <w:pPr>
        <w:pStyle w:val="u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7DCDCAA4" w14:textId="38331BA9" w:rsidR="00F81399" w:rsidRDefault="000439F1" w:rsidP="006D0DD1">
      <w:pPr>
        <w:pStyle w:val="InfoBlue"/>
      </w:pPr>
      <w:r>
        <w:t xml:space="preserve">The purpose of this document is to collect, analyze, and define high-level needs and features of the </w:t>
      </w:r>
      <w:proofErr w:type="spellStart"/>
      <w:r w:rsidR="00250805" w:rsidRPr="00250805">
        <w:rPr>
          <w:b/>
        </w:rPr>
        <w:t>BookBook</w:t>
      </w:r>
      <w:proofErr w:type="spellEnd"/>
      <w:r w:rsidR="00250805" w:rsidRPr="00250805">
        <w:rPr>
          <w:b/>
        </w:rPr>
        <w:t xml:space="preserve"> application</w:t>
      </w:r>
      <w:r w:rsidR="00250805">
        <w:t xml:space="preserve">. </w:t>
      </w:r>
      <w:r>
        <w:t xml:space="preserve">It focuses on the capabilities needed by the stakeholders and the target users, and </w:t>
      </w:r>
      <w:r>
        <w:rPr>
          <w:b/>
          <w:bCs/>
        </w:rPr>
        <w:t>why</w:t>
      </w:r>
      <w:r>
        <w:t xml:space="preserve"> these needs exist. The details of how the </w:t>
      </w:r>
      <w:proofErr w:type="spellStart"/>
      <w:r w:rsidR="00976672" w:rsidRPr="00976672">
        <w:rPr>
          <w:b/>
        </w:rPr>
        <w:t>BookBook</w:t>
      </w:r>
      <w:proofErr w:type="spellEnd"/>
      <w:r>
        <w:t xml:space="preserve"> fulfills these needs are detailed in the use-case an</w:t>
      </w:r>
      <w:r w:rsidR="00250805">
        <w:t>d supplementary specifications.</w:t>
      </w:r>
    </w:p>
    <w:p w14:paraId="5AE3F362" w14:textId="4290D69B" w:rsidR="00F81399" w:rsidRDefault="000439F1" w:rsidP="00B86841">
      <w:pPr>
        <w:pStyle w:val="InfoBlue"/>
      </w:pPr>
      <w:r>
        <w:t xml:space="preserve"> </w:t>
      </w:r>
      <w:r w:rsidR="00B86841">
        <w:t xml:space="preserve">This Vision document’s purpose will delve further into some sections: </w:t>
      </w:r>
      <w:r w:rsidR="00B86841" w:rsidRPr="00B86841">
        <w:rPr>
          <w:b/>
        </w:rPr>
        <w:t>Positioning</w:t>
      </w:r>
      <w:r w:rsidR="00B86841">
        <w:t xml:space="preserve">, </w:t>
      </w:r>
      <w:r w:rsidR="00B86841" w:rsidRPr="00B86841">
        <w:rPr>
          <w:b/>
        </w:rPr>
        <w:t>Stakeholder/User summery</w:t>
      </w:r>
      <w:r w:rsidR="00B86841">
        <w:t xml:space="preserve"> (description, issue, environment), </w:t>
      </w:r>
      <w:r w:rsidR="00B86841">
        <w:rPr>
          <w:b/>
        </w:rPr>
        <w:t>S</w:t>
      </w:r>
      <w:r w:rsidR="00B86841" w:rsidRPr="00B86841">
        <w:rPr>
          <w:b/>
        </w:rPr>
        <w:t>ome application’s features</w:t>
      </w:r>
      <w:r w:rsidR="00B86841">
        <w:t xml:space="preserve"> and </w:t>
      </w:r>
      <w:proofErr w:type="gramStart"/>
      <w:r w:rsidR="00B86841">
        <w:rPr>
          <w:b/>
        </w:rPr>
        <w:t>S</w:t>
      </w:r>
      <w:r w:rsidR="00B86841" w:rsidRPr="00B86841">
        <w:rPr>
          <w:b/>
        </w:rPr>
        <w:t>ome</w:t>
      </w:r>
      <w:proofErr w:type="gramEnd"/>
      <w:r w:rsidR="00B86841">
        <w:t xml:space="preserve"> </w:t>
      </w:r>
      <w:r w:rsidR="00B86841" w:rsidRPr="00B86841">
        <w:rPr>
          <w:b/>
        </w:rPr>
        <w:t>non-functional requirements</w:t>
      </w:r>
      <w:r w:rsidR="00B86841">
        <w:t xml:space="preserve">. </w:t>
      </w:r>
    </w:p>
    <w:p w14:paraId="75FCCF8A" w14:textId="2FED95A9" w:rsidR="00F81399" w:rsidRDefault="000439F1">
      <w:pPr>
        <w:pStyle w:val="u1"/>
      </w:pPr>
      <w:bookmarkStart w:id="6" w:name="_Toc512930906"/>
      <w:bookmarkStart w:id="7" w:name="_Toc524313335"/>
      <w:r>
        <w:t>Positioning</w:t>
      </w:r>
      <w:bookmarkEnd w:id="4"/>
      <w:bookmarkEnd w:id="5"/>
      <w:bookmarkEnd w:id="6"/>
      <w:bookmarkEnd w:id="7"/>
    </w:p>
    <w:p w14:paraId="7EB2D245" w14:textId="77777777" w:rsidR="00F81399" w:rsidRDefault="000439F1">
      <w:pPr>
        <w:pStyle w:val="u2"/>
      </w:pPr>
      <w:bookmarkStart w:id="8" w:name="_Toc436203379"/>
      <w:bookmarkStart w:id="9" w:name="_Toc452813579"/>
      <w:bookmarkStart w:id="10" w:name="_Toc512930907"/>
      <w:bookmarkStart w:id="11" w:name="_Toc524313336"/>
      <w:r>
        <w:t>Problem Statement</w:t>
      </w:r>
      <w:bookmarkEnd w:id="8"/>
      <w:bookmarkEnd w:id="9"/>
      <w:bookmarkEnd w:id="10"/>
      <w:bookmarkEnd w:id="11"/>
    </w:p>
    <w:p w14:paraId="2D39AC0F" w14:textId="77777777" w:rsidR="00F81399" w:rsidRDefault="000439F1" w:rsidP="006D0DD1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2F5DD10A" w14:textId="77777777" w:rsidTr="00C873B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8A9331" w14:textId="77777777" w:rsidR="00F81399" w:rsidRDefault="000439F1">
            <w:pPr>
              <w:pStyle w:val="ThnVnban"/>
              <w:keepNext/>
              <w:ind w:left="72"/>
            </w:pPr>
            <w:r>
              <w:t>The problem of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8D2E" w14:textId="2F782BC7" w:rsidR="00F81399" w:rsidRDefault="00453702" w:rsidP="006D0DD1">
            <w:pPr>
              <w:pStyle w:val="InfoBlue"/>
            </w:pPr>
            <w:r>
              <w:t>Selling and buying film</w:t>
            </w:r>
            <w:r w:rsidR="005656FA">
              <w:t xml:space="preserve"> tickets </w:t>
            </w:r>
          </w:p>
        </w:tc>
      </w:tr>
      <w:tr w:rsidR="00F81399" w14:paraId="32673122" w14:textId="77777777" w:rsidTr="00C873B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29305E" w14:textId="77777777" w:rsidR="00F81399" w:rsidRDefault="000439F1">
            <w:pPr>
              <w:pStyle w:val="ThnVnban"/>
              <w:keepNext/>
              <w:ind w:left="72"/>
            </w:pPr>
            <w:r>
              <w:t>affects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167C7" w14:textId="01E81128" w:rsidR="00F81399" w:rsidRDefault="000823CB" w:rsidP="006D0DD1">
            <w:pPr>
              <w:pStyle w:val="InfoBlue"/>
            </w:pPr>
            <w:r>
              <w:t xml:space="preserve">Guesses buy tickets </w:t>
            </w:r>
            <w:r w:rsidR="00A2457B">
              <w:t>which are from a specific cinema</w:t>
            </w:r>
            <w:r w:rsidR="005656FA">
              <w:t xml:space="preserve"> and its manager.</w:t>
            </w:r>
          </w:p>
        </w:tc>
      </w:tr>
      <w:tr w:rsidR="00F81399" w14:paraId="5A46C967" w14:textId="77777777" w:rsidTr="00C873B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D4B84C" w14:textId="77777777" w:rsidR="00F81399" w:rsidRDefault="000439F1">
            <w:pPr>
              <w:pStyle w:val="ThnVnban"/>
              <w:keepNext/>
              <w:ind w:left="72"/>
            </w:pPr>
            <w:r>
              <w:t>the impact of which 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185E" w14:textId="47120366" w:rsidR="00F81399" w:rsidRDefault="007F00CF" w:rsidP="006D0DD1">
            <w:pPr>
              <w:pStyle w:val="InfoBlue"/>
            </w:pPr>
            <w:r>
              <w:t xml:space="preserve">Customer doesn’t have </w:t>
            </w:r>
            <w:r w:rsidR="00574414">
              <w:t>time to book</w:t>
            </w:r>
            <w:r>
              <w:t xml:space="preserve"> tickets at cinema and </w:t>
            </w:r>
            <w:proofErr w:type="gramStart"/>
            <w:r>
              <w:t>it</w:t>
            </w:r>
            <w:r w:rsidR="00447EE7">
              <w:t xml:space="preserve"> </w:t>
            </w:r>
            <w:r w:rsidR="008E02E0">
              <w:t xml:space="preserve"> </w:t>
            </w:r>
            <w:r w:rsidR="00447EE7">
              <w:t>could</w:t>
            </w:r>
            <w:proofErr w:type="gramEnd"/>
            <w:r w:rsidR="00447EE7">
              <w:t xml:space="preserve"> be </w:t>
            </w:r>
            <w:r w:rsidR="008E02E0">
              <w:t>sold out when they come.</w:t>
            </w:r>
            <w:r w:rsidR="00447EE7">
              <w:t xml:space="preserve"> </w:t>
            </w:r>
          </w:p>
        </w:tc>
      </w:tr>
      <w:tr w:rsidR="00F81399" w14:paraId="5D46E5F9" w14:textId="77777777" w:rsidTr="00C873B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A96CE7" w14:textId="77777777" w:rsidR="00F81399" w:rsidRDefault="000439F1">
            <w:pPr>
              <w:pStyle w:val="ThnVnban"/>
              <w:ind w:left="72"/>
            </w:pPr>
            <w:r>
              <w:t>a successful solution would be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3B6C1" w14:textId="5C416D2D" w:rsidR="00F81399" w:rsidRDefault="00447EE7" w:rsidP="006D0DD1">
            <w:pPr>
              <w:pStyle w:val="InfoBlue"/>
            </w:pPr>
            <w:r>
              <w:t xml:space="preserve">Customers should know where available theaters are. </w:t>
            </w:r>
            <w:r w:rsidR="007C1273">
              <w:t xml:space="preserve">A third-party app will help them in </w:t>
            </w:r>
            <w:r w:rsidR="00574414">
              <w:t xml:space="preserve">booking </w:t>
            </w:r>
            <w:r w:rsidR="003152E8">
              <w:t xml:space="preserve">before watching </w:t>
            </w:r>
            <w:proofErr w:type="gramStart"/>
            <w:r w:rsidR="003152E8">
              <w:t>and also</w:t>
            </w:r>
            <w:proofErr w:type="gramEnd"/>
            <w:r w:rsidR="003152E8">
              <w:t xml:space="preserve"> announce them if that film is sold out which </w:t>
            </w:r>
            <w:r w:rsidR="003917A5">
              <w:t>save the customers’ time.</w:t>
            </w:r>
          </w:p>
        </w:tc>
      </w:tr>
    </w:tbl>
    <w:p w14:paraId="6141D680" w14:textId="2DDA4586" w:rsidR="00F81399" w:rsidRDefault="000439F1" w:rsidP="006D0DD1">
      <w:pPr>
        <w:pStyle w:val="u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52431333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E053C5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EC4D7" w14:textId="77777777" w:rsidR="00F81399" w:rsidRDefault="000439F1">
            <w:pPr>
              <w:pStyle w:val="ThnVnban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624BDD" w14:textId="1A96FDC2" w:rsidR="00F81399" w:rsidRDefault="008700E1" w:rsidP="006D0DD1">
            <w:pPr>
              <w:pStyle w:val="InfoBlue"/>
            </w:pPr>
            <w:r>
              <w:t>Film spectators</w:t>
            </w:r>
          </w:p>
        </w:tc>
      </w:tr>
      <w:tr w:rsidR="00F81399" w14:paraId="45963D6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E9CF3F" w14:textId="77777777" w:rsidR="00F81399" w:rsidRDefault="000439F1">
            <w:pPr>
              <w:pStyle w:val="ThnVnban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06958" w14:textId="2B4909F4" w:rsidR="00F81399" w:rsidRDefault="00D22859" w:rsidP="006D0DD1">
            <w:pPr>
              <w:pStyle w:val="InfoBlue"/>
            </w:pPr>
            <w:r>
              <w:t xml:space="preserve">book </w:t>
            </w:r>
            <w:r w:rsidR="00447EE7">
              <w:t xml:space="preserve">movie </w:t>
            </w:r>
            <w:r>
              <w:t>tickets</w:t>
            </w:r>
            <w:r w:rsidR="00447EE7">
              <w:t xml:space="preserve"> online</w:t>
            </w:r>
          </w:p>
        </w:tc>
      </w:tr>
      <w:tr w:rsidR="00F81399" w14:paraId="526BF5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F13A7" w14:textId="77777777" w:rsidR="00F81399" w:rsidRDefault="000439F1">
            <w:pPr>
              <w:pStyle w:val="ThnVnban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1C914" w14:textId="74C6552B" w:rsidR="00F81399" w:rsidRDefault="002120BE" w:rsidP="006D0DD1">
            <w:pPr>
              <w:pStyle w:val="InfoBlue"/>
            </w:pPr>
            <w:proofErr w:type="spellStart"/>
            <w:r>
              <w:t>BookBook</w:t>
            </w:r>
            <w:proofErr w:type="spellEnd"/>
          </w:p>
        </w:tc>
      </w:tr>
      <w:tr w:rsidR="00F81399" w14:paraId="03DF289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A9DBA7" w14:textId="77777777" w:rsidR="00F81399" w:rsidRDefault="000439F1">
            <w:pPr>
              <w:pStyle w:val="ThnVnban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C4566" w14:textId="229630CB" w:rsidR="00F81399" w:rsidRDefault="00D676D3" w:rsidP="006D0DD1">
            <w:pPr>
              <w:pStyle w:val="InfoBlue"/>
            </w:pPr>
            <w:r>
              <w:t>Helps customer’s booking easier and quicker</w:t>
            </w:r>
          </w:p>
        </w:tc>
      </w:tr>
      <w:tr w:rsidR="005C6380" w14:paraId="59CFD87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249D65" w14:textId="77777777" w:rsidR="005C6380" w:rsidRDefault="005C6380" w:rsidP="005C6380">
            <w:pPr>
              <w:pStyle w:val="ThnVnban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E72F" w14:textId="000B2277" w:rsidR="005C6380" w:rsidRDefault="005C6380" w:rsidP="005C6380">
            <w:pPr>
              <w:pStyle w:val="InfoBlue"/>
            </w:pPr>
            <w:r>
              <w:t xml:space="preserve">Many webs, apps which also have online booking services but </w:t>
            </w:r>
            <w:proofErr w:type="gramStart"/>
            <w:r>
              <w:t>it’s</w:t>
            </w:r>
            <w:proofErr w:type="gramEnd"/>
            <w:r>
              <w:t xml:space="preserve"> just an add-on feature which isn’t focused on.</w:t>
            </w:r>
          </w:p>
        </w:tc>
      </w:tr>
      <w:tr w:rsidR="00F81399" w14:paraId="3F84D24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AFC6F0" w14:textId="77777777" w:rsidR="00F81399" w:rsidRDefault="000439F1">
            <w:pPr>
              <w:pStyle w:val="ThnVnban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F01BD0" w14:textId="79A11505" w:rsidR="009C571B" w:rsidRDefault="00845FA7" w:rsidP="006D0DD1">
            <w:pPr>
              <w:pStyle w:val="InfoBlue"/>
              <w:numPr>
                <w:ilvl w:val="0"/>
                <w:numId w:val="30"/>
              </w:numPr>
            </w:pPr>
            <w:r>
              <w:t xml:space="preserve">Connects to </w:t>
            </w:r>
            <w:r w:rsidR="006A7F10">
              <w:t xml:space="preserve">current cinemas </w:t>
            </w:r>
            <w:r w:rsidR="00D676D3">
              <w:t>near you.</w:t>
            </w:r>
          </w:p>
          <w:p w14:paraId="67D4E940" w14:textId="6A31F974" w:rsidR="006D20A7" w:rsidRDefault="006D20A7" w:rsidP="006D0DD1">
            <w:pPr>
              <w:pStyle w:val="InfoBlue"/>
              <w:numPr>
                <w:ilvl w:val="0"/>
                <w:numId w:val="30"/>
              </w:numPr>
            </w:pPr>
            <w:r>
              <w:t>Simple booking steps</w:t>
            </w:r>
            <w:r w:rsidR="00582514">
              <w:t>.</w:t>
            </w:r>
          </w:p>
          <w:p w14:paraId="136FB524" w14:textId="4C4B15CD" w:rsidR="006D20A7" w:rsidRPr="006D20A7" w:rsidRDefault="00582514" w:rsidP="006D0DD1">
            <w:pPr>
              <w:pStyle w:val="InfoBlue"/>
              <w:numPr>
                <w:ilvl w:val="0"/>
                <w:numId w:val="30"/>
              </w:numPr>
            </w:pPr>
            <w:r>
              <w:t>Trading without credit cards.</w:t>
            </w:r>
          </w:p>
        </w:tc>
      </w:tr>
    </w:tbl>
    <w:p w14:paraId="180513F9" w14:textId="77777777" w:rsidR="00F81399" w:rsidRDefault="000439F1">
      <w:pPr>
        <w:pStyle w:val="u1"/>
      </w:pPr>
      <w:bookmarkStart w:id="18" w:name="_Toc447960005"/>
      <w:bookmarkStart w:id="19" w:name="_Toc452813581"/>
      <w:bookmarkStart w:id="20" w:name="_Toc512930909"/>
      <w:bookmarkStart w:id="21" w:name="_Toc524313338"/>
      <w:bookmarkStart w:id="22" w:name="_Toc436203381"/>
      <w:r>
        <w:t>Stakeholder and User Descriptions</w:t>
      </w:r>
      <w:bookmarkEnd w:id="18"/>
      <w:bookmarkEnd w:id="19"/>
      <w:bookmarkEnd w:id="20"/>
      <w:bookmarkEnd w:id="21"/>
    </w:p>
    <w:p w14:paraId="372469C5" w14:textId="4D19ED86" w:rsidR="00A15B71" w:rsidRDefault="000439F1" w:rsidP="00E2012D">
      <w:pPr>
        <w:pStyle w:val="u2"/>
      </w:pPr>
      <w:bookmarkStart w:id="23" w:name="_Toc452813583"/>
      <w:bookmarkStart w:id="24" w:name="_Toc512930910"/>
      <w:bookmarkStart w:id="25" w:name="_Toc524313339"/>
      <w:r>
        <w:t>Stakeholder Summary</w:t>
      </w:r>
      <w:bookmarkEnd w:id="23"/>
      <w:bookmarkEnd w:id="24"/>
      <w:bookmarkEnd w:id="25"/>
    </w:p>
    <w:p w14:paraId="38D28068" w14:textId="5662FD5A" w:rsidR="00A15B71" w:rsidRDefault="00A15B71" w:rsidP="00A15B71">
      <w:pPr>
        <w:pStyle w:val="ThnVnban"/>
      </w:pPr>
    </w:p>
    <w:p w14:paraId="2E9E36B2" w14:textId="426F7279" w:rsidR="00E2012D" w:rsidRDefault="00E2012D" w:rsidP="00A15B71">
      <w:pPr>
        <w:pStyle w:val="ThnVnban"/>
      </w:pPr>
    </w:p>
    <w:p w14:paraId="48875E4E" w14:textId="555BAE92" w:rsidR="00E2012D" w:rsidRDefault="00E2012D" w:rsidP="00A15B71">
      <w:pPr>
        <w:pStyle w:val="ThnVnban"/>
      </w:pPr>
    </w:p>
    <w:p w14:paraId="3944F9B8" w14:textId="7DE0B2E7" w:rsidR="00E2012D" w:rsidRDefault="00E2012D" w:rsidP="00A15B71">
      <w:pPr>
        <w:pStyle w:val="ThnVnban"/>
      </w:pPr>
    </w:p>
    <w:p w14:paraId="303C4593" w14:textId="0E3AA477" w:rsidR="00E2012D" w:rsidRDefault="00E2012D" w:rsidP="00A15B71">
      <w:pPr>
        <w:pStyle w:val="ThnVnban"/>
      </w:pPr>
    </w:p>
    <w:p w14:paraId="7AC41642" w14:textId="77777777" w:rsidR="00E2012D" w:rsidRPr="00A15B71" w:rsidRDefault="00E2012D" w:rsidP="00A15B71">
      <w:pPr>
        <w:pStyle w:val="ThnVnban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 w14:paraId="1E7A64E6" w14:textId="77777777">
        <w:tc>
          <w:tcPr>
            <w:tcW w:w="1890" w:type="dxa"/>
            <w:shd w:val="solid" w:color="000000" w:fill="FFFFFF"/>
          </w:tcPr>
          <w:p w14:paraId="5C78D821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23085284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11525458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63835F2D" w14:textId="77777777" w:rsidTr="00723335">
        <w:trPr>
          <w:trHeight w:val="1722"/>
        </w:trPr>
        <w:tc>
          <w:tcPr>
            <w:tcW w:w="1890" w:type="dxa"/>
          </w:tcPr>
          <w:p w14:paraId="1B864DAA" w14:textId="57942A03" w:rsidR="00580E0E" w:rsidRPr="00723335" w:rsidRDefault="00580E0E" w:rsidP="006D0DD1">
            <w:pPr>
              <w:pStyle w:val="InfoBlue"/>
            </w:pPr>
            <w:r w:rsidRPr="00723335">
              <w:t>Developer</w:t>
            </w:r>
          </w:p>
        </w:tc>
        <w:tc>
          <w:tcPr>
            <w:tcW w:w="2610" w:type="dxa"/>
          </w:tcPr>
          <w:p w14:paraId="314AB5DD" w14:textId="77777777" w:rsidR="00F81399" w:rsidRDefault="00891354" w:rsidP="00891354">
            <w:r>
              <w:t>Build and develop the application</w:t>
            </w:r>
            <w:r w:rsidR="00A64524">
              <w:t>.</w:t>
            </w:r>
          </w:p>
          <w:p w14:paraId="6AA0899F" w14:textId="77777777" w:rsidR="00A64524" w:rsidRDefault="00A64524" w:rsidP="00891354">
            <w:r>
              <w:t>Fixing bug.</w:t>
            </w:r>
          </w:p>
          <w:p w14:paraId="199C2993" w14:textId="6A86651B" w:rsidR="00A64524" w:rsidRPr="00891354" w:rsidRDefault="00A64524" w:rsidP="00891354">
            <w:r>
              <w:t xml:space="preserve">Maintain and update. </w:t>
            </w:r>
          </w:p>
        </w:tc>
        <w:tc>
          <w:tcPr>
            <w:tcW w:w="3960" w:type="dxa"/>
          </w:tcPr>
          <w:p w14:paraId="13A6490F" w14:textId="77777777" w:rsidR="00BC29A3" w:rsidRPr="00DE7DB2" w:rsidRDefault="00BC29A3" w:rsidP="00DE7DB2">
            <w:pPr>
              <w:pStyle w:val="ThnVnban"/>
              <w:numPr>
                <w:ilvl w:val="0"/>
                <w:numId w:val="31"/>
              </w:numPr>
              <w:ind w:left="342" w:hanging="180"/>
            </w:pPr>
            <w:r w:rsidRPr="00BC29A3">
              <w:t xml:space="preserve">ensures that the system will be </w:t>
            </w:r>
            <w:proofErr w:type="gramStart"/>
            <w:r w:rsidRPr="00BC29A3">
              <w:t>maintainable</w:t>
            </w:r>
            <w:proofErr w:type="gramEnd"/>
          </w:p>
          <w:p w14:paraId="374F4D72" w14:textId="77777777" w:rsidR="00BC29A3" w:rsidRPr="00DE7DB2" w:rsidRDefault="00BC29A3" w:rsidP="00DE7DB2">
            <w:pPr>
              <w:pStyle w:val="ThnVnban"/>
              <w:numPr>
                <w:ilvl w:val="0"/>
                <w:numId w:val="31"/>
              </w:numPr>
              <w:ind w:left="342" w:hanging="180"/>
            </w:pPr>
            <w:r w:rsidRPr="00BC29A3">
              <w:t xml:space="preserve">ensures that there will be a market demand for the product’s </w:t>
            </w:r>
            <w:proofErr w:type="gramStart"/>
            <w:r w:rsidRPr="00BC29A3">
              <w:t>features</w:t>
            </w:r>
            <w:proofErr w:type="gramEnd"/>
          </w:p>
          <w:p w14:paraId="68997DFE" w14:textId="6334623B" w:rsidR="00062B53" w:rsidRPr="00062B53" w:rsidRDefault="00062B53" w:rsidP="00DE7DB2">
            <w:pPr>
              <w:pStyle w:val="ThnVnban"/>
              <w:numPr>
                <w:ilvl w:val="0"/>
                <w:numId w:val="31"/>
              </w:numPr>
              <w:ind w:left="342" w:hanging="180"/>
            </w:pPr>
            <w:r>
              <w:t>ensures that deadlines will be submitted on time</w:t>
            </w:r>
          </w:p>
        </w:tc>
      </w:tr>
      <w:tr w:rsidR="0091688B" w14:paraId="0EE93779" w14:textId="77777777" w:rsidTr="00B01B97">
        <w:trPr>
          <w:trHeight w:val="1713"/>
        </w:trPr>
        <w:tc>
          <w:tcPr>
            <w:tcW w:w="1890" w:type="dxa"/>
          </w:tcPr>
          <w:p w14:paraId="0A170D04" w14:textId="2B7B5473" w:rsidR="0091688B" w:rsidRPr="00723335" w:rsidRDefault="0091688B" w:rsidP="006D0DD1">
            <w:pPr>
              <w:pStyle w:val="InfoBlue"/>
            </w:pPr>
            <w:r w:rsidRPr="00723335">
              <w:t>Project Manager</w:t>
            </w:r>
          </w:p>
        </w:tc>
        <w:tc>
          <w:tcPr>
            <w:tcW w:w="2610" w:type="dxa"/>
          </w:tcPr>
          <w:p w14:paraId="0085596A" w14:textId="77777777" w:rsidR="00D57001" w:rsidRDefault="00D57001" w:rsidP="000D7CDF">
            <w:pPr>
              <w:pStyle w:val="ThnVnban"/>
              <w:ind w:left="0"/>
            </w:pPr>
            <w:r>
              <w:t>Manage the entire project, members, plans and progress.</w:t>
            </w:r>
          </w:p>
          <w:p w14:paraId="315B1B5C" w14:textId="41C4F0B4" w:rsidR="00D57001" w:rsidRPr="000927BC" w:rsidRDefault="00D57001" w:rsidP="00D57001">
            <w:pPr>
              <w:pStyle w:val="ThnVnban"/>
              <w:ind w:left="0"/>
            </w:pPr>
            <w:r>
              <w:t>Communicates with suppliers</w:t>
            </w:r>
          </w:p>
        </w:tc>
        <w:tc>
          <w:tcPr>
            <w:tcW w:w="3960" w:type="dxa"/>
          </w:tcPr>
          <w:p w14:paraId="7D204188" w14:textId="7F9C9B72" w:rsidR="000D7CDF" w:rsidRPr="00723335" w:rsidRDefault="000D7CDF" w:rsidP="00F87ECA">
            <w:pPr>
              <w:pStyle w:val="ThnVnban"/>
              <w:numPr>
                <w:ilvl w:val="0"/>
                <w:numId w:val="31"/>
              </w:numPr>
              <w:ind w:left="342" w:hanging="180"/>
            </w:pPr>
            <w:r w:rsidRPr="00723335">
              <w:t>Estimates the project</w:t>
            </w:r>
            <w:r w:rsidR="005A1063" w:rsidRPr="00723335">
              <w:t xml:space="preserve"> (prediction, </w:t>
            </w:r>
            <w:r w:rsidR="00521E4A" w:rsidRPr="00723335">
              <w:t>investigation, …)</w:t>
            </w:r>
          </w:p>
          <w:p w14:paraId="597EEF79" w14:textId="3BE1E486" w:rsidR="000D7CDF" w:rsidRDefault="000D7CDF" w:rsidP="00F87ECA">
            <w:pPr>
              <w:pStyle w:val="ThnVnban"/>
              <w:numPr>
                <w:ilvl w:val="0"/>
                <w:numId w:val="31"/>
              </w:numPr>
              <w:ind w:left="342" w:hanging="180"/>
            </w:pPr>
            <w:r>
              <w:t>Tracks the progress</w:t>
            </w:r>
            <w:r w:rsidR="00412186">
              <w:t xml:space="preserve"> and make sure </w:t>
            </w:r>
            <w:r w:rsidR="00990430">
              <w:t>e</w:t>
            </w:r>
            <w:r w:rsidR="005A1063">
              <w:t xml:space="preserve">verything goes as </w:t>
            </w:r>
            <w:proofErr w:type="gramStart"/>
            <w:r w:rsidR="005A1063">
              <w:t>planned</w:t>
            </w:r>
            <w:proofErr w:type="gramEnd"/>
          </w:p>
          <w:p w14:paraId="75B5D28A" w14:textId="75F5E739" w:rsidR="000D7CDF" w:rsidRDefault="000D7CDF" w:rsidP="00F87ECA">
            <w:pPr>
              <w:pStyle w:val="ThnVnban"/>
              <w:numPr>
                <w:ilvl w:val="0"/>
                <w:numId w:val="31"/>
              </w:numPr>
              <w:ind w:left="342" w:hanging="180"/>
            </w:pPr>
            <w:r>
              <w:t xml:space="preserve">Write project report and </w:t>
            </w:r>
            <w:proofErr w:type="gramStart"/>
            <w:r>
              <w:t>plans</w:t>
            </w:r>
            <w:proofErr w:type="gramEnd"/>
          </w:p>
          <w:p w14:paraId="0F356826" w14:textId="798A16F1" w:rsidR="0091688B" w:rsidRPr="00F87ECA" w:rsidRDefault="000D7CDF" w:rsidP="00F87ECA">
            <w:pPr>
              <w:pStyle w:val="ThnVnban"/>
              <w:numPr>
                <w:ilvl w:val="0"/>
                <w:numId w:val="31"/>
              </w:numPr>
              <w:ind w:left="342" w:hanging="180"/>
            </w:pPr>
            <w:r w:rsidRPr="00DE7DB2">
              <w:t>Motivates members</w:t>
            </w:r>
            <w:r w:rsidR="00412186" w:rsidRPr="00DE7DB2">
              <w:t xml:space="preserve"> to work hard</w:t>
            </w:r>
          </w:p>
        </w:tc>
      </w:tr>
      <w:tr w:rsidR="009343A9" w14:paraId="21AD13FC" w14:textId="77777777" w:rsidTr="00B01B97">
        <w:trPr>
          <w:trHeight w:val="1713"/>
        </w:trPr>
        <w:tc>
          <w:tcPr>
            <w:tcW w:w="1890" w:type="dxa"/>
          </w:tcPr>
          <w:p w14:paraId="0FBA8CF7" w14:textId="1C378C35" w:rsidR="009343A9" w:rsidRPr="006D0DD1" w:rsidRDefault="006D0DD1" w:rsidP="006D0DD1">
            <w:pPr>
              <w:pStyle w:val="InfoBlue"/>
            </w:pPr>
            <w:r w:rsidRPr="006D0DD1">
              <w:t xml:space="preserve">Cinema </w:t>
            </w:r>
            <w:r w:rsidR="009343A9" w:rsidRPr="006D0DD1">
              <w:t>manager</w:t>
            </w:r>
          </w:p>
        </w:tc>
        <w:tc>
          <w:tcPr>
            <w:tcW w:w="2610" w:type="dxa"/>
          </w:tcPr>
          <w:p w14:paraId="02BE8739" w14:textId="22D2EBBE" w:rsidR="009343A9" w:rsidRDefault="00876222" w:rsidP="00876222">
            <w:pPr>
              <w:pStyle w:val="ThnVnban"/>
              <w:ind w:left="0"/>
            </w:pPr>
            <w:r>
              <w:t>Who can be responsible for their customers who are using this app</w:t>
            </w:r>
          </w:p>
        </w:tc>
        <w:tc>
          <w:tcPr>
            <w:tcW w:w="3960" w:type="dxa"/>
          </w:tcPr>
          <w:p w14:paraId="20C67F96" w14:textId="5EA1D25A" w:rsidR="009343A9" w:rsidRDefault="009343A9" w:rsidP="006D0DD1">
            <w:pPr>
              <w:pStyle w:val="InfoBlue"/>
            </w:pPr>
          </w:p>
          <w:p w14:paraId="4D6726E9" w14:textId="2DBE0EE1" w:rsidR="00876222" w:rsidRDefault="004617C3" w:rsidP="00D87B3E">
            <w:pPr>
              <w:pStyle w:val="ThnVnban"/>
              <w:numPr>
                <w:ilvl w:val="0"/>
                <w:numId w:val="31"/>
              </w:numPr>
              <w:ind w:left="342" w:hanging="180"/>
            </w:pPr>
            <w:r>
              <w:t>Indirect</w:t>
            </w:r>
            <w:r w:rsidR="00D87B3E">
              <w:t>ly represents for</w:t>
            </w:r>
            <w:r w:rsidR="00BC71E5">
              <w:t xml:space="preserve"> their customer</w:t>
            </w:r>
            <w:r w:rsidR="00D87B3E">
              <w:t xml:space="preserve"> about app’s </w:t>
            </w:r>
            <w:proofErr w:type="gramStart"/>
            <w:r w:rsidR="00D87B3E">
              <w:t>bug</w:t>
            </w:r>
            <w:proofErr w:type="gramEnd"/>
          </w:p>
          <w:p w14:paraId="62563E9E" w14:textId="6B9EF978" w:rsidR="00D87B3E" w:rsidRPr="00876222" w:rsidRDefault="00BC71E5" w:rsidP="00347EE1">
            <w:pPr>
              <w:pStyle w:val="ThnVnban"/>
              <w:numPr>
                <w:ilvl w:val="0"/>
                <w:numId w:val="31"/>
              </w:numPr>
              <w:ind w:left="342" w:hanging="180"/>
            </w:pPr>
            <w:r>
              <w:t>Make and m</w:t>
            </w:r>
            <w:r w:rsidR="00347EE1">
              <w:t xml:space="preserve">aintains contract with us </w:t>
            </w:r>
          </w:p>
        </w:tc>
      </w:tr>
      <w:tr w:rsidR="00DB7C3D" w14:paraId="317584FC" w14:textId="77777777" w:rsidTr="00B01B97">
        <w:trPr>
          <w:trHeight w:val="1713"/>
        </w:trPr>
        <w:tc>
          <w:tcPr>
            <w:tcW w:w="1890" w:type="dxa"/>
          </w:tcPr>
          <w:p w14:paraId="554D270E" w14:textId="7C4B7A95" w:rsidR="00DB7C3D" w:rsidRPr="006D0DD1" w:rsidRDefault="00DB7C3D" w:rsidP="006D0DD1">
            <w:pPr>
              <w:pStyle w:val="InfoBlue"/>
            </w:pPr>
            <w:r>
              <w:t>Supervisor</w:t>
            </w:r>
          </w:p>
        </w:tc>
        <w:tc>
          <w:tcPr>
            <w:tcW w:w="2610" w:type="dxa"/>
          </w:tcPr>
          <w:p w14:paraId="0BE015B0" w14:textId="31515FA3" w:rsidR="00DB7C3D" w:rsidRDefault="006E40E7" w:rsidP="00F40947">
            <w:pPr>
              <w:pStyle w:val="ThnVnban"/>
              <w:ind w:left="0"/>
            </w:pPr>
            <w:r>
              <w:t>A p</w:t>
            </w:r>
            <w:r w:rsidR="00DB7C3D">
              <w:t>erson who support</w:t>
            </w:r>
            <w:r>
              <w:t>s</w:t>
            </w:r>
            <w:r w:rsidR="00DB7C3D">
              <w:t xml:space="preserve"> the team </w:t>
            </w:r>
            <w:r w:rsidR="00F40947">
              <w:t>in entire the project</w:t>
            </w:r>
            <w:r>
              <w:t>.</w:t>
            </w:r>
          </w:p>
        </w:tc>
        <w:tc>
          <w:tcPr>
            <w:tcW w:w="3960" w:type="dxa"/>
          </w:tcPr>
          <w:p w14:paraId="16414767" w14:textId="77777777" w:rsidR="00DB7C3D" w:rsidRDefault="00DB7C3D" w:rsidP="006E40E7">
            <w:pPr>
              <w:pStyle w:val="InfoBlue"/>
            </w:pPr>
          </w:p>
          <w:p w14:paraId="1F16AF96" w14:textId="77777777" w:rsidR="006E40E7" w:rsidRDefault="00777E75" w:rsidP="00777E75">
            <w:pPr>
              <w:pStyle w:val="ThnVnban"/>
              <w:numPr>
                <w:ilvl w:val="0"/>
                <w:numId w:val="36"/>
              </w:numPr>
              <w:ind w:left="312" w:hanging="180"/>
            </w:pPr>
            <w:r>
              <w:t>Willing to help if there is any problem the team encounter.</w:t>
            </w:r>
          </w:p>
          <w:p w14:paraId="1F487012" w14:textId="4AC84991" w:rsidR="00777E75" w:rsidRDefault="003301C5" w:rsidP="00777E75">
            <w:pPr>
              <w:pStyle w:val="ThnVnban"/>
              <w:numPr>
                <w:ilvl w:val="0"/>
                <w:numId w:val="36"/>
              </w:numPr>
              <w:ind w:left="312" w:hanging="180"/>
            </w:pPr>
            <w:r>
              <w:t>Grades</w:t>
            </w:r>
            <w:r w:rsidR="00777E75">
              <w:t xml:space="preserve"> team’s work</w:t>
            </w:r>
          </w:p>
          <w:p w14:paraId="2EACACFF" w14:textId="546B45E3" w:rsidR="00777E75" w:rsidRPr="006E40E7" w:rsidRDefault="003301C5" w:rsidP="00B0476A">
            <w:pPr>
              <w:pStyle w:val="ThnVnban"/>
              <w:numPr>
                <w:ilvl w:val="0"/>
                <w:numId w:val="36"/>
              </w:numPr>
              <w:ind w:left="312" w:hanging="180"/>
            </w:pPr>
            <w:r>
              <w:t xml:space="preserve">Has full-control on </w:t>
            </w:r>
            <w:r w:rsidR="00B0476A">
              <w:t xml:space="preserve">any task, </w:t>
            </w:r>
            <w:proofErr w:type="gramStart"/>
            <w:r w:rsidR="00B0476A">
              <w:t>progress,…</w:t>
            </w:r>
            <w:proofErr w:type="gramEnd"/>
          </w:p>
        </w:tc>
      </w:tr>
    </w:tbl>
    <w:p w14:paraId="5A38D00A" w14:textId="6BD9FEFC" w:rsidR="00F81399" w:rsidRDefault="000439F1" w:rsidP="006D0DD1">
      <w:pPr>
        <w:pStyle w:val="u2"/>
      </w:pPr>
      <w:bookmarkStart w:id="26" w:name="_Toc452813584"/>
      <w:bookmarkStart w:id="27" w:name="_Toc512930911"/>
      <w:bookmarkStart w:id="28" w:name="_Toc524313340"/>
      <w:r>
        <w:t>User Summary</w:t>
      </w:r>
      <w:bookmarkEnd w:id="26"/>
      <w:bookmarkEnd w:id="27"/>
      <w:bookmarkEnd w:id="28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1710"/>
        <w:gridCol w:w="3240"/>
        <w:gridCol w:w="2628"/>
      </w:tblGrid>
      <w:tr w:rsidR="00F81399" w14:paraId="72B7B267" w14:textId="77777777" w:rsidTr="0090607D">
        <w:trPr>
          <w:trHeight w:val="418"/>
        </w:trPr>
        <w:tc>
          <w:tcPr>
            <w:tcW w:w="1170" w:type="dxa"/>
            <w:shd w:val="solid" w:color="000000" w:fill="FFFFFF"/>
          </w:tcPr>
          <w:p w14:paraId="5091F3D0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10" w:type="dxa"/>
            <w:shd w:val="solid" w:color="000000" w:fill="FFFFFF"/>
          </w:tcPr>
          <w:p w14:paraId="0A4346C9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1FF46CA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494B8EF2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F81399" w14:paraId="4222516F" w14:textId="77777777" w:rsidTr="0090607D">
        <w:trPr>
          <w:trHeight w:val="976"/>
        </w:trPr>
        <w:tc>
          <w:tcPr>
            <w:tcW w:w="1170" w:type="dxa"/>
          </w:tcPr>
          <w:p w14:paraId="0C44071E" w14:textId="491D134E" w:rsidR="00F50795" w:rsidRPr="00F50795" w:rsidRDefault="0090607D" w:rsidP="00F50795">
            <w:pPr>
              <w:pStyle w:val="ThnVnban"/>
              <w:ind w:left="0"/>
            </w:pPr>
            <w:r>
              <w:t>Speculators</w:t>
            </w:r>
          </w:p>
        </w:tc>
        <w:tc>
          <w:tcPr>
            <w:tcW w:w="1710" w:type="dxa"/>
          </w:tcPr>
          <w:p w14:paraId="28D1BA61" w14:textId="7EF742B3" w:rsidR="0090607D" w:rsidRPr="0090607D" w:rsidRDefault="0090607D" w:rsidP="0090607D">
            <w:pPr>
              <w:pStyle w:val="ThnVnban"/>
              <w:ind w:left="0"/>
            </w:pPr>
            <w:r>
              <w:t xml:space="preserve">Customers who book tickets </w:t>
            </w:r>
            <w:r w:rsidR="00150484">
              <w:t>for their favorite films.</w:t>
            </w:r>
          </w:p>
        </w:tc>
        <w:tc>
          <w:tcPr>
            <w:tcW w:w="3240" w:type="dxa"/>
          </w:tcPr>
          <w:p w14:paraId="572E435E" w14:textId="77777777" w:rsidR="00A15B71" w:rsidRDefault="00EF2C53" w:rsidP="00EF2C53">
            <w:pPr>
              <w:pStyle w:val="ThnVnban"/>
              <w:ind w:left="0"/>
            </w:pPr>
            <w:r>
              <w:t>R</w:t>
            </w:r>
            <w:r w:rsidR="00A15B71">
              <w:t xml:space="preserve">eport bugs and security </w:t>
            </w:r>
          </w:p>
          <w:p w14:paraId="75E0529E" w14:textId="4BDD61BC" w:rsidR="00EF2C53" w:rsidRPr="00EF2C53" w:rsidRDefault="00A15B71" w:rsidP="00EF2C53">
            <w:pPr>
              <w:pStyle w:val="ThnVnban"/>
              <w:ind w:left="0"/>
            </w:pPr>
            <w:r>
              <w:t>R</w:t>
            </w:r>
            <w:r w:rsidR="00EF2C53">
              <w:t>eview app</w:t>
            </w:r>
          </w:p>
        </w:tc>
        <w:tc>
          <w:tcPr>
            <w:tcW w:w="2628" w:type="dxa"/>
          </w:tcPr>
          <w:p w14:paraId="39CE8071" w14:textId="13EC1D22" w:rsidR="009343A9" w:rsidRPr="009343A9" w:rsidRDefault="009343A9" w:rsidP="009343A9">
            <w:pPr>
              <w:pStyle w:val="ThnVnban"/>
              <w:ind w:left="0"/>
            </w:pPr>
            <w:r>
              <w:t>Cinema’s manager</w:t>
            </w:r>
          </w:p>
        </w:tc>
      </w:tr>
    </w:tbl>
    <w:p w14:paraId="399AD5C2" w14:textId="77777777" w:rsidR="00F81399" w:rsidRDefault="00F81399">
      <w:pPr>
        <w:pStyle w:val="ThnVnban"/>
      </w:pPr>
    </w:p>
    <w:p w14:paraId="0407436E" w14:textId="77777777" w:rsidR="00F81399" w:rsidRDefault="000439F1">
      <w:pPr>
        <w:pStyle w:val="u2"/>
      </w:pPr>
      <w:bookmarkStart w:id="29" w:name="_Toc425054386"/>
      <w:bookmarkStart w:id="30" w:name="_Toc342757864"/>
      <w:bookmarkStart w:id="31" w:name="_Toc346297773"/>
      <w:bookmarkStart w:id="32" w:name="_Toc422186479"/>
      <w:bookmarkStart w:id="33" w:name="_Toc436203384"/>
      <w:bookmarkStart w:id="34" w:name="_Toc452813585"/>
      <w:bookmarkStart w:id="35" w:name="_Toc512930912"/>
      <w:bookmarkStart w:id="36" w:name="_Toc524313341"/>
      <w:r>
        <w:t>User Environment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4BC574E7" w14:textId="54365808" w:rsidR="00F81399" w:rsidRPr="00F50795" w:rsidRDefault="00040CE4" w:rsidP="005366E2">
      <w:pPr>
        <w:pStyle w:val="InfoBlue"/>
        <w:numPr>
          <w:ilvl w:val="0"/>
          <w:numId w:val="34"/>
        </w:numPr>
        <w:rPr>
          <w:i/>
        </w:rPr>
      </w:pPr>
      <w:r w:rsidRPr="005366E2">
        <w:rPr>
          <w:b/>
        </w:rPr>
        <w:t>People involved:</w:t>
      </w:r>
      <w:r>
        <w:t xml:space="preserve"> </w:t>
      </w:r>
      <w:r w:rsidR="003675CF">
        <w:t>4 people who are team members (1 leader, 2 members), supervisor (Mr. Vu)</w:t>
      </w:r>
      <w:r w:rsidR="00F50795">
        <w:t xml:space="preserve">. No changing </w:t>
      </w:r>
      <w:proofErr w:type="gramStart"/>
      <w:r w:rsidR="00F50795">
        <w:t>at this time</w:t>
      </w:r>
      <w:proofErr w:type="gramEnd"/>
      <w:r w:rsidR="00F50795">
        <w:t>.</w:t>
      </w:r>
    </w:p>
    <w:p w14:paraId="28AB6722" w14:textId="238B82B5" w:rsidR="00DD2A00" w:rsidRPr="00DD2A00" w:rsidRDefault="00040CE4" w:rsidP="005366E2">
      <w:pPr>
        <w:pStyle w:val="ThnVnban"/>
        <w:numPr>
          <w:ilvl w:val="0"/>
          <w:numId w:val="34"/>
        </w:numPr>
      </w:pPr>
      <w:r w:rsidRPr="005366E2">
        <w:rPr>
          <w:b/>
        </w:rPr>
        <w:t>Task cycle:</w:t>
      </w:r>
      <w:r>
        <w:t xml:space="preserve"> </w:t>
      </w:r>
      <w:r w:rsidR="00DD2A00">
        <w:t>About 3 weeks: Planning (1 weeks), Analysis (1week), Design (1 week)</w:t>
      </w:r>
      <w:r w:rsidR="00F722AE">
        <w:t xml:space="preserve">. This task cycle will have implementation after 3 weeks and it takes more </w:t>
      </w:r>
      <w:r w:rsidR="0075715D">
        <w:t>2 weeks for this activity.</w:t>
      </w:r>
    </w:p>
    <w:p w14:paraId="5A16F81E" w14:textId="4FB01C35" w:rsidR="00F81399" w:rsidRDefault="00040CE4" w:rsidP="005366E2">
      <w:pPr>
        <w:pStyle w:val="InfoBlue"/>
        <w:numPr>
          <w:ilvl w:val="0"/>
          <w:numId w:val="34"/>
        </w:numPr>
      </w:pPr>
      <w:r w:rsidRPr="005366E2">
        <w:rPr>
          <w:b/>
        </w:rPr>
        <w:t>U</w:t>
      </w:r>
      <w:r w:rsidR="000439F1" w:rsidRPr="005366E2">
        <w:rPr>
          <w:b/>
        </w:rPr>
        <w:t>nique environmental constraints</w:t>
      </w:r>
      <w:r w:rsidRPr="005366E2">
        <w:rPr>
          <w:b/>
        </w:rPr>
        <w:t>:</w:t>
      </w:r>
      <w:r>
        <w:t xml:space="preserve"> </w:t>
      </w:r>
      <w:r w:rsidR="00113D89" w:rsidRPr="0075715D">
        <w:t>Mobile with internet</w:t>
      </w:r>
    </w:p>
    <w:p w14:paraId="3E39856B" w14:textId="679CA69D" w:rsidR="00F81399" w:rsidRDefault="00B75283" w:rsidP="005366E2">
      <w:pPr>
        <w:pStyle w:val="InfoBlue"/>
        <w:numPr>
          <w:ilvl w:val="0"/>
          <w:numId w:val="34"/>
        </w:numPr>
      </w:pPr>
      <w:r w:rsidRPr="005366E2">
        <w:rPr>
          <w:b/>
        </w:rPr>
        <w:t>Platforms:</w:t>
      </w:r>
      <w:r>
        <w:t xml:space="preserve"> </w:t>
      </w:r>
      <w:r w:rsidR="00113D89" w:rsidRPr="0075715D">
        <w:t>Android. IOS</w:t>
      </w:r>
      <w:r w:rsidR="00EC6337" w:rsidRPr="0075715D">
        <w:t xml:space="preserve"> and PC</w:t>
      </w:r>
      <w:r w:rsidR="00113D89" w:rsidRPr="0075715D">
        <w:t xml:space="preserve"> for future.</w:t>
      </w:r>
    </w:p>
    <w:p w14:paraId="4F125A1F" w14:textId="36E4495C" w:rsidR="00F81399" w:rsidRDefault="00B75283" w:rsidP="005366E2">
      <w:pPr>
        <w:pStyle w:val="InfoBlue"/>
        <w:numPr>
          <w:ilvl w:val="0"/>
          <w:numId w:val="34"/>
        </w:numPr>
      </w:pPr>
      <w:r w:rsidRPr="005366E2">
        <w:rPr>
          <w:b/>
        </w:rPr>
        <w:lastRenderedPageBreak/>
        <w:t>O</w:t>
      </w:r>
      <w:r w:rsidR="000439F1" w:rsidRPr="005366E2">
        <w:rPr>
          <w:b/>
        </w:rPr>
        <w:t>ther applications are in use</w:t>
      </w:r>
      <w:r w:rsidRPr="005366E2">
        <w:rPr>
          <w:b/>
        </w:rPr>
        <w:t>:</w:t>
      </w:r>
      <w:r>
        <w:t xml:space="preserve"> </w:t>
      </w:r>
      <w:r w:rsidR="00EC6337" w:rsidRPr="0075715D">
        <w:t>No application is in use yet.</w:t>
      </w:r>
    </w:p>
    <w:p w14:paraId="0E182B7C" w14:textId="77777777" w:rsidR="00F81399" w:rsidRDefault="000439F1">
      <w:pPr>
        <w:pStyle w:val="u2"/>
      </w:pPr>
      <w:bookmarkStart w:id="37" w:name="_Toc452813589"/>
      <w:bookmarkStart w:id="38" w:name="_Toc512930914"/>
      <w:bookmarkStart w:id="39" w:name="_Toc524313343"/>
      <w:r>
        <w:t>Alternatives and Competition</w:t>
      </w:r>
      <w:bookmarkEnd w:id="37"/>
      <w:bookmarkEnd w:id="38"/>
      <w:bookmarkEnd w:id="39"/>
    </w:p>
    <w:p w14:paraId="40A21F22" w14:textId="58673782" w:rsidR="0097399A" w:rsidRPr="0097399A" w:rsidRDefault="0097399A" w:rsidP="00F87ECA">
      <w:pPr>
        <w:pStyle w:val="ThnVnban"/>
      </w:pPr>
      <w:r>
        <w:t>Online booking web</w:t>
      </w:r>
      <w:r w:rsidR="001A4EBA">
        <w:t>sites</w:t>
      </w:r>
      <w:r>
        <w:t>, CGV cinemas, Galaxy Cinema,</w:t>
      </w:r>
      <w:r w:rsidR="00B079E7">
        <w:t xml:space="preserve"> </w:t>
      </w:r>
      <w:r>
        <w:t>….</w:t>
      </w:r>
    </w:p>
    <w:p w14:paraId="327B9175" w14:textId="515B3651" w:rsidR="00712ACB" w:rsidRDefault="000439F1" w:rsidP="006D0DD1">
      <w:pPr>
        <w:pStyle w:val="u1"/>
      </w:pPr>
      <w:bookmarkStart w:id="40" w:name="_Toc436203402"/>
      <w:bookmarkStart w:id="41" w:name="_Toc452813596"/>
      <w:bookmarkStart w:id="42" w:name="_Toc512930918"/>
      <w:bookmarkStart w:id="43" w:name="_Toc524313347"/>
      <w:bookmarkEnd w:id="22"/>
      <w:r>
        <w:t>Product Features</w:t>
      </w:r>
      <w:bookmarkEnd w:id="40"/>
      <w:bookmarkEnd w:id="41"/>
      <w:bookmarkEnd w:id="42"/>
      <w:bookmarkEnd w:id="43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84"/>
        <w:gridCol w:w="1843"/>
        <w:gridCol w:w="3660"/>
        <w:gridCol w:w="2143"/>
      </w:tblGrid>
      <w:tr w:rsidR="00F87ECA" w:rsidRPr="00F87ECA" w14:paraId="5D67272F" w14:textId="77777777" w:rsidTr="002D34C2">
        <w:tc>
          <w:tcPr>
            <w:tcW w:w="1008" w:type="dxa"/>
          </w:tcPr>
          <w:p w14:paraId="498802AE" w14:textId="77777777" w:rsidR="00712ACB" w:rsidRPr="00F87ECA" w:rsidRDefault="00712ACB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No.</w:t>
            </w:r>
          </w:p>
        </w:tc>
        <w:tc>
          <w:tcPr>
            <w:tcW w:w="1890" w:type="dxa"/>
          </w:tcPr>
          <w:p w14:paraId="01DBAA80" w14:textId="77777777" w:rsidR="00712ACB" w:rsidRPr="00F87ECA" w:rsidRDefault="00712ACB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Feature</w:t>
            </w:r>
          </w:p>
        </w:tc>
        <w:tc>
          <w:tcPr>
            <w:tcW w:w="3750" w:type="dxa"/>
          </w:tcPr>
          <w:p w14:paraId="6328A972" w14:textId="77777777" w:rsidR="00712ACB" w:rsidRPr="00F87ECA" w:rsidRDefault="00712ACB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Description</w:t>
            </w:r>
          </w:p>
        </w:tc>
        <w:tc>
          <w:tcPr>
            <w:tcW w:w="2208" w:type="dxa"/>
          </w:tcPr>
          <w:p w14:paraId="29F9560E" w14:textId="77777777" w:rsidR="00712ACB" w:rsidRPr="00F87ECA" w:rsidRDefault="00712ACB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Priority</w:t>
            </w:r>
          </w:p>
        </w:tc>
      </w:tr>
      <w:tr w:rsidR="00F87ECA" w:rsidRPr="00F87ECA" w14:paraId="48001252" w14:textId="77777777" w:rsidTr="002D34C2">
        <w:tc>
          <w:tcPr>
            <w:tcW w:w="1008" w:type="dxa"/>
          </w:tcPr>
          <w:p w14:paraId="59571695" w14:textId="4A7B106A" w:rsidR="00712ACB" w:rsidRPr="00F87ECA" w:rsidRDefault="00205FB3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1</w:t>
            </w:r>
          </w:p>
        </w:tc>
        <w:tc>
          <w:tcPr>
            <w:tcW w:w="1890" w:type="dxa"/>
          </w:tcPr>
          <w:p w14:paraId="7D0A2A2B" w14:textId="0F28A66F" w:rsidR="00712ACB" w:rsidRPr="00F87ECA" w:rsidRDefault="007A1721" w:rsidP="007A1721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User’s account</w:t>
            </w:r>
          </w:p>
        </w:tc>
        <w:tc>
          <w:tcPr>
            <w:tcW w:w="3750" w:type="dxa"/>
          </w:tcPr>
          <w:p w14:paraId="3C781322" w14:textId="31B7A755" w:rsidR="00401712" w:rsidRPr="00F87ECA" w:rsidRDefault="00401712" w:rsidP="00483B14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U</w:t>
            </w:r>
            <w:r w:rsidR="00AB73B0" w:rsidRPr="00F87ECA">
              <w:rPr>
                <w:i/>
                <w:color w:val="000000" w:themeColor="text1"/>
              </w:rPr>
              <w:t>ser use account for purchasing ticket,</w:t>
            </w:r>
            <w:r w:rsidR="00B916BA" w:rsidRPr="00F87ECA">
              <w:rPr>
                <w:i/>
                <w:color w:val="000000" w:themeColor="text1"/>
              </w:rPr>
              <w:t xml:space="preserve"> searching, … </w:t>
            </w:r>
          </w:p>
          <w:p w14:paraId="0A009DDF" w14:textId="0BAE51A9" w:rsidR="00712ACB" w:rsidRPr="00F87ECA" w:rsidRDefault="00DC13C8" w:rsidP="00483B14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 xml:space="preserve">This includes </w:t>
            </w:r>
            <w:r w:rsidR="009179AE" w:rsidRPr="00F87ECA">
              <w:rPr>
                <w:i/>
                <w:color w:val="000000" w:themeColor="text1"/>
              </w:rPr>
              <w:t>signing up</w:t>
            </w:r>
            <w:r w:rsidR="00483B14" w:rsidRPr="00F87ECA">
              <w:rPr>
                <w:i/>
                <w:color w:val="000000" w:themeColor="text1"/>
              </w:rPr>
              <w:t>, signing in, basic information (add</w:t>
            </w:r>
            <w:r w:rsidR="002D34C2" w:rsidRPr="00F87ECA">
              <w:rPr>
                <w:i/>
                <w:color w:val="000000" w:themeColor="text1"/>
              </w:rPr>
              <w:t xml:space="preserve"> basic contact</w:t>
            </w:r>
            <w:r w:rsidR="00483B14" w:rsidRPr="00F87ECA">
              <w:rPr>
                <w:i/>
                <w:color w:val="000000" w:themeColor="text1"/>
              </w:rPr>
              <w:t>, edit username/password)</w:t>
            </w:r>
            <w:r w:rsidR="009179AE" w:rsidRPr="00F87ECA">
              <w:rPr>
                <w:i/>
                <w:color w:val="000000" w:themeColor="text1"/>
              </w:rPr>
              <w:t xml:space="preserve"> </w:t>
            </w:r>
          </w:p>
        </w:tc>
        <w:tc>
          <w:tcPr>
            <w:tcW w:w="2208" w:type="dxa"/>
          </w:tcPr>
          <w:p w14:paraId="54B53D5E" w14:textId="77777777" w:rsidR="00712ACB" w:rsidRPr="00F87ECA" w:rsidRDefault="00712ACB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High</w:t>
            </w:r>
          </w:p>
        </w:tc>
      </w:tr>
      <w:tr w:rsidR="00F87ECA" w:rsidRPr="00F87ECA" w14:paraId="2535A08E" w14:textId="77777777" w:rsidTr="002D34C2">
        <w:tc>
          <w:tcPr>
            <w:tcW w:w="1008" w:type="dxa"/>
          </w:tcPr>
          <w:p w14:paraId="45CB9F18" w14:textId="247BBD7B" w:rsidR="00712ACB" w:rsidRPr="00F87ECA" w:rsidRDefault="00E70AF1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2</w:t>
            </w:r>
            <w:r w:rsidR="00B916BA" w:rsidRPr="00F87ECA">
              <w:rPr>
                <w:i/>
                <w:color w:val="000000" w:themeColor="text1"/>
              </w:rPr>
              <w:t>.</w:t>
            </w:r>
          </w:p>
        </w:tc>
        <w:tc>
          <w:tcPr>
            <w:tcW w:w="1890" w:type="dxa"/>
          </w:tcPr>
          <w:p w14:paraId="2FA32440" w14:textId="3A08BCD6" w:rsidR="00712ACB" w:rsidRPr="00F87ECA" w:rsidRDefault="00540F26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A schedule</w:t>
            </w:r>
            <w:r w:rsidR="002D34C2" w:rsidRPr="00F87ECA">
              <w:rPr>
                <w:i/>
                <w:color w:val="000000" w:themeColor="text1"/>
              </w:rPr>
              <w:t xml:space="preserve"> and calendar for users</w:t>
            </w:r>
          </w:p>
        </w:tc>
        <w:tc>
          <w:tcPr>
            <w:tcW w:w="3750" w:type="dxa"/>
          </w:tcPr>
          <w:p w14:paraId="20B27E7F" w14:textId="2B0253C7" w:rsidR="00712ACB" w:rsidRPr="00F87ECA" w:rsidRDefault="002D34C2" w:rsidP="00CA3D64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 xml:space="preserve">A small announcement for upcoming events or </w:t>
            </w:r>
            <w:r w:rsidR="00E04846" w:rsidRPr="00F87ECA">
              <w:rPr>
                <w:i/>
                <w:color w:val="000000" w:themeColor="text1"/>
              </w:rPr>
              <w:t>the film which the customer</w:t>
            </w:r>
            <w:r w:rsidR="005F73D1" w:rsidRPr="00F87ECA">
              <w:rPr>
                <w:i/>
                <w:color w:val="000000" w:themeColor="text1"/>
              </w:rPr>
              <w:t xml:space="preserve"> has</w:t>
            </w:r>
            <w:r w:rsidR="00E04846" w:rsidRPr="00F87ECA">
              <w:rPr>
                <w:i/>
                <w:color w:val="000000" w:themeColor="text1"/>
              </w:rPr>
              <w:t xml:space="preserve"> booked will going to </w:t>
            </w:r>
            <w:r w:rsidR="00CA3D64" w:rsidRPr="00F87ECA">
              <w:rPr>
                <w:i/>
                <w:color w:val="000000" w:themeColor="text1"/>
              </w:rPr>
              <w:t xml:space="preserve">be </w:t>
            </w:r>
            <w:proofErr w:type="gramStart"/>
            <w:r w:rsidR="00CA3D64" w:rsidRPr="00F87ECA">
              <w:rPr>
                <w:i/>
                <w:color w:val="000000" w:themeColor="text1"/>
              </w:rPr>
              <w:t>screened,…</w:t>
            </w:r>
            <w:proofErr w:type="gramEnd"/>
          </w:p>
        </w:tc>
        <w:tc>
          <w:tcPr>
            <w:tcW w:w="2208" w:type="dxa"/>
          </w:tcPr>
          <w:p w14:paraId="7AABA068" w14:textId="77777777" w:rsidR="00712ACB" w:rsidRPr="00F87ECA" w:rsidRDefault="00712ACB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 xml:space="preserve">Low </w:t>
            </w:r>
          </w:p>
        </w:tc>
      </w:tr>
      <w:tr w:rsidR="00F87ECA" w:rsidRPr="00F87ECA" w14:paraId="1364976E" w14:textId="77777777" w:rsidTr="002D34C2">
        <w:tc>
          <w:tcPr>
            <w:tcW w:w="1008" w:type="dxa"/>
          </w:tcPr>
          <w:p w14:paraId="155D3B49" w14:textId="13BB711F" w:rsidR="00712ACB" w:rsidRPr="00F87ECA" w:rsidRDefault="00E70AF1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3</w:t>
            </w:r>
            <w:r w:rsidR="007A1721" w:rsidRPr="00F87ECA">
              <w:rPr>
                <w:i/>
                <w:color w:val="000000" w:themeColor="text1"/>
              </w:rPr>
              <w:t>.</w:t>
            </w:r>
          </w:p>
        </w:tc>
        <w:tc>
          <w:tcPr>
            <w:tcW w:w="1890" w:type="dxa"/>
          </w:tcPr>
          <w:p w14:paraId="34B80EE0" w14:textId="25C8B602" w:rsidR="00712ACB" w:rsidRPr="00F87ECA" w:rsidRDefault="007A1721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Booking</w:t>
            </w:r>
          </w:p>
        </w:tc>
        <w:tc>
          <w:tcPr>
            <w:tcW w:w="3750" w:type="dxa"/>
          </w:tcPr>
          <w:p w14:paraId="26071297" w14:textId="7742D9D3" w:rsidR="00712ACB" w:rsidRPr="00F87ECA" w:rsidRDefault="007A1721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Allows user</w:t>
            </w:r>
            <w:r w:rsidR="00753197" w:rsidRPr="00F87ECA">
              <w:rPr>
                <w:i/>
                <w:color w:val="000000" w:themeColor="text1"/>
              </w:rPr>
              <w:t>s</w:t>
            </w:r>
            <w:r w:rsidRPr="00F87ECA">
              <w:rPr>
                <w:i/>
                <w:color w:val="000000" w:themeColor="text1"/>
              </w:rPr>
              <w:t xml:space="preserve"> to book a ticket.</w:t>
            </w:r>
            <w:r w:rsidR="00505F2D" w:rsidRPr="00F87ECA">
              <w:rPr>
                <w:i/>
                <w:color w:val="000000" w:themeColor="text1"/>
              </w:rPr>
              <w:t xml:space="preserve"> </w:t>
            </w:r>
            <w:r w:rsidRPr="00F87ECA">
              <w:rPr>
                <w:i/>
                <w:color w:val="000000" w:themeColor="text1"/>
              </w:rPr>
              <w:t>Includes: choose slot, date time, snack</w:t>
            </w:r>
            <w:r w:rsidR="00505F2D" w:rsidRPr="00F87ECA">
              <w:rPr>
                <w:i/>
                <w:color w:val="000000" w:themeColor="text1"/>
              </w:rPr>
              <w:t>,</w:t>
            </w:r>
            <w:r w:rsidR="006221A5" w:rsidRPr="00F87ECA">
              <w:rPr>
                <w:i/>
                <w:color w:val="000000" w:themeColor="text1"/>
              </w:rPr>
              <w:t xml:space="preserve"> </w:t>
            </w:r>
            <w:r w:rsidR="00505F2D" w:rsidRPr="00F87ECA">
              <w:rPr>
                <w:i/>
                <w:color w:val="000000" w:themeColor="text1"/>
              </w:rPr>
              <w:t>…</w:t>
            </w:r>
          </w:p>
          <w:p w14:paraId="141F796D" w14:textId="5094DEAE" w:rsidR="00505F2D" w:rsidRPr="00F87ECA" w:rsidRDefault="00505F2D" w:rsidP="00E70AF1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 xml:space="preserve">Allows manager to sell tickets. Includes: calculate </w:t>
            </w:r>
            <w:proofErr w:type="gramStart"/>
            <w:r w:rsidRPr="00F87ECA">
              <w:rPr>
                <w:i/>
                <w:color w:val="000000" w:themeColor="text1"/>
              </w:rPr>
              <w:t xml:space="preserve">the  </w:t>
            </w:r>
            <w:r w:rsidR="000273AB" w:rsidRPr="00F87ECA">
              <w:rPr>
                <w:i/>
                <w:color w:val="000000" w:themeColor="text1"/>
              </w:rPr>
              <w:t>bill</w:t>
            </w:r>
            <w:proofErr w:type="gramEnd"/>
            <w:r w:rsidR="00E70AF1" w:rsidRPr="00F87ECA">
              <w:rPr>
                <w:i/>
                <w:color w:val="000000" w:themeColor="text1"/>
              </w:rPr>
              <w:t xml:space="preserve"> (sale off, bonus,… )</w:t>
            </w:r>
            <w:r w:rsidR="000273AB" w:rsidRPr="00F87ECA">
              <w:rPr>
                <w:i/>
                <w:color w:val="000000" w:themeColor="text1"/>
              </w:rPr>
              <w:t>, deliver the cash to theatre,</w:t>
            </w:r>
            <w:r w:rsidR="00E70AF1" w:rsidRPr="00F87ECA">
              <w:rPr>
                <w:i/>
                <w:color w:val="000000" w:themeColor="text1"/>
              </w:rPr>
              <w:t xml:space="preserve"> </w:t>
            </w:r>
          </w:p>
        </w:tc>
        <w:tc>
          <w:tcPr>
            <w:tcW w:w="2208" w:type="dxa"/>
          </w:tcPr>
          <w:p w14:paraId="1681FA1B" w14:textId="492EA964" w:rsidR="00712ACB" w:rsidRPr="00F87ECA" w:rsidRDefault="00E70AF1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High</w:t>
            </w:r>
          </w:p>
        </w:tc>
      </w:tr>
      <w:tr w:rsidR="00F87ECA" w:rsidRPr="00F87ECA" w14:paraId="258D3FA9" w14:textId="77777777" w:rsidTr="002D34C2">
        <w:tc>
          <w:tcPr>
            <w:tcW w:w="1008" w:type="dxa"/>
          </w:tcPr>
          <w:p w14:paraId="15122497" w14:textId="1D8A07DB" w:rsidR="00712ACB" w:rsidRPr="00F87ECA" w:rsidRDefault="00753197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4.</w:t>
            </w:r>
          </w:p>
        </w:tc>
        <w:tc>
          <w:tcPr>
            <w:tcW w:w="1890" w:type="dxa"/>
          </w:tcPr>
          <w:p w14:paraId="74126F39" w14:textId="05905CAC" w:rsidR="00712ACB" w:rsidRPr="00F87ECA" w:rsidRDefault="00753197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Preview a film</w:t>
            </w:r>
          </w:p>
        </w:tc>
        <w:tc>
          <w:tcPr>
            <w:tcW w:w="3750" w:type="dxa"/>
          </w:tcPr>
          <w:p w14:paraId="0241CAA8" w14:textId="6AD9BFCB" w:rsidR="00712ACB" w:rsidRPr="00F87ECA" w:rsidRDefault="00753197" w:rsidP="00F83324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 xml:space="preserve">Customer also can preview </w:t>
            </w:r>
            <w:r w:rsidR="005066FF" w:rsidRPr="00F87ECA">
              <w:rPr>
                <w:i/>
                <w:color w:val="000000" w:themeColor="text1"/>
              </w:rPr>
              <w:t>a film which</w:t>
            </w:r>
            <w:r w:rsidR="00F83324" w:rsidRPr="00F87ECA">
              <w:rPr>
                <w:i/>
                <w:color w:val="000000" w:themeColor="text1"/>
              </w:rPr>
              <w:t xml:space="preserve"> they will</w:t>
            </w:r>
            <w:r w:rsidR="005066FF" w:rsidRPr="00F87ECA">
              <w:rPr>
                <w:i/>
                <w:color w:val="000000" w:themeColor="text1"/>
              </w:rPr>
              <w:t xml:space="preserve"> watch. Includes: Gallery, description, trailer, </w:t>
            </w:r>
            <w:proofErr w:type="gramStart"/>
            <w:r w:rsidR="005066FF" w:rsidRPr="00F87ECA">
              <w:rPr>
                <w:i/>
                <w:color w:val="000000" w:themeColor="text1"/>
              </w:rPr>
              <w:t>genre</w:t>
            </w:r>
            <w:proofErr w:type="gramEnd"/>
            <w:r w:rsidR="005066FF" w:rsidRPr="00F87ECA">
              <w:rPr>
                <w:i/>
                <w:color w:val="000000" w:themeColor="text1"/>
              </w:rPr>
              <w:t xml:space="preserve"> and other users’ reviews.</w:t>
            </w:r>
          </w:p>
        </w:tc>
        <w:tc>
          <w:tcPr>
            <w:tcW w:w="2208" w:type="dxa"/>
          </w:tcPr>
          <w:p w14:paraId="310846B4" w14:textId="15EC36D4" w:rsidR="00712ACB" w:rsidRPr="00F87ECA" w:rsidRDefault="00832A9E" w:rsidP="00712ACB">
            <w:pPr>
              <w:pStyle w:val="ThnVnban"/>
              <w:ind w:left="0"/>
              <w:rPr>
                <w:i/>
                <w:color w:val="000000" w:themeColor="text1"/>
              </w:rPr>
            </w:pPr>
            <w:r w:rsidRPr="00F87ECA">
              <w:rPr>
                <w:i/>
                <w:color w:val="000000" w:themeColor="text1"/>
              </w:rPr>
              <w:t>Medium</w:t>
            </w:r>
          </w:p>
        </w:tc>
      </w:tr>
    </w:tbl>
    <w:p w14:paraId="36CFFFD3" w14:textId="5734B302" w:rsidR="00F81399" w:rsidRDefault="00F81399" w:rsidP="006D0DD1">
      <w:pPr>
        <w:pStyle w:val="InfoBlue"/>
      </w:pPr>
    </w:p>
    <w:p w14:paraId="64961BCA" w14:textId="3B349DA5" w:rsidR="00F81399" w:rsidRDefault="00396EAE">
      <w:pPr>
        <w:pStyle w:val="u1"/>
      </w:pPr>
      <w:bookmarkStart w:id="44" w:name="_Toc436203408"/>
      <w:bookmarkStart w:id="45" w:name="_Toc452813602"/>
      <w:bookmarkStart w:id="46" w:name="_Toc512930919"/>
      <w:bookmarkStart w:id="47" w:name="_Toc524313348"/>
      <w:r>
        <w:t>Non-Functional</w:t>
      </w:r>
      <w:r w:rsidR="000439F1">
        <w:t xml:space="preserve"> Requirements</w:t>
      </w:r>
      <w:bookmarkEnd w:id="44"/>
      <w:bookmarkEnd w:id="45"/>
      <w:bookmarkEnd w:id="46"/>
      <w:bookmarkEnd w:id="47"/>
    </w:p>
    <w:p w14:paraId="0ED9881F" w14:textId="20F99DD6" w:rsidR="00E94C66" w:rsidRDefault="00E94C66" w:rsidP="00E94C66">
      <w:pPr>
        <w:pStyle w:val="ThnVnban"/>
        <w:ind w:left="0"/>
      </w:pPr>
      <w:r w:rsidRPr="00016259">
        <w:rPr>
          <w:b/>
        </w:rPr>
        <w:t>Performance:</w:t>
      </w:r>
      <w:r>
        <w:t xml:space="preserve"> </w:t>
      </w:r>
      <w:r w:rsidR="00D17492">
        <w:t xml:space="preserve">About 1000 users </w:t>
      </w:r>
      <w:proofErr w:type="gramStart"/>
      <w:r w:rsidR="00D17492">
        <w:t>have to</w:t>
      </w:r>
      <w:proofErr w:type="gramEnd"/>
      <w:r w:rsidR="00D17492">
        <w:t xml:space="preserve"> wait</w:t>
      </w:r>
      <w:r w:rsidR="006B0077">
        <w:t xml:space="preserve"> </w:t>
      </w:r>
      <w:r w:rsidR="00447EE7">
        <w:t xml:space="preserve">for </w:t>
      </w:r>
      <w:r w:rsidR="006B0077">
        <w:t>the response within 5</w:t>
      </w:r>
      <w:r w:rsidR="00D17492">
        <w:t>s</w:t>
      </w:r>
      <w:r w:rsidR="006B0077">
        <w:t xml:space="preserve"> </w:t>
      </w:r>
      <w:r w:rsidR="004820E2">
        <w:t>including the rendering of text and images</w:t>
      </w:r>
      <w:r w:rsidR="00D17492">
        <w:t>.</w:t>
      </w:r>
      <w:r w:rsidR="00447EE7">
        <w:t xml:space="preserve"> Booking a ticket would be completed within 1min (excludes the time choosing film, slot, …).</w:t>
      </w:r>
    </w:p>
    <w:p w14:paraId="427F0098" w14:textId="67A3F50E" w:rsidR="004457BB" w:rsidRDefault="00AB2980" w:rsidP="00E94C66">
      <w:pPr>
        <w:pStyle w:val="ThnVnban"/>
        <w:ind w:left="0"/>
      </w:pPr>
      <w:r w:rsidRPr="00016259">
        <w:rPr>
          <w:b/>
        </w:rPr>
        <w:t>Usability:</w:t>
      </w:r>
      <w:r>
        <w:t xml:space="preserve"> </w:t>
      </w:r>
      <w:r w:rsidR="00447EE7">
        <w:t xml:space="preserve">User could discover all app features after 10 minutes. </w:t>
      </w:r>
      <w:r w:rsidR="004457BB">
        <w:t>Search and review a film could be done easily by users.</w:t>
      </w:r>
      <w:r w:rsidR="00447EE7">
        <w:t xml:space="preserve"> Users’ information must be secure.</w:t>
      </w:r>
    </w:p>
    <w:p w14:paraId="21E1A933" w14:textId="137122DF" w:rsidR="00832A9E" w:rsidRPr="00832A9E" w:rsidRDefault="0033740C" w:rsidP="00832A9E">
      <w:pPr>
        <w:pStyle w:val="ThnVnban"/>
        <w:ind w:left="0"/>
      </w:pPr>
      <w:r>
        <w:t xml:space="preserve"> </w:t>
      </w:r>
    </w:p>
    <w:sectPr w:rsidR="00832A9E" w:rsidRPr="00832A9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63EC" w14:textId="77777777" w:rsidR="00187544" w:rsidRDefault="00187544">
      <w:pPr>
        <w:spacing w:line="240" w:lineRule="auto"/>
      </w:pPr>
      <w:r>
        <w:separator/>
      </w:r>
    </w:p>
  </w:endnote>
  <w:endnote w:type="continuationSeparator" w:id="0">
    <w:p w14:paraId="36A7C0BC" w14:textId="77777777" w:rsidR="00187544" w:rsidRDefault="00187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95ECF" w14:textId="77777777" w:rsidR="00F81399" w:rsidRDefault="000439F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76F441" w14:textId="53FA23FC" w:rsidR="00F81399" w:rsidRDefault="000439F1" w:rsidP="0006309C">
          <w:pPr>
            <w:jc w:val="center"/>
          </w:pPr>
          <w:r>
            <w:sym w:font="Symbol" w:char="F0D3"/>
          </w:r>
          <w:r w:rsidR="00073AE2">
            <w:t>3 W</w:t>
          </w:r>
          <w:r w:rsidR="00EC2AAB">
            <w:t>ISHES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E07F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53F46" w14:textId="0BE7A287" w:rsidR="00F81399" w:rsidRDefault="000439F1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 w:rsidR="00B0476A">
            <w:rPr>
              <w:rStyle w:val="Strang"/>
              <w:noProof/>
            </w:rPr>
            <w:t>5</w:t>
          </w:r>
          <w:r>
            <w:rPr>
              <w:rStyle w:val="Strang"/>
            </w:rPr>
            <w:fldChar w:fldCharType="end"/>
          </w:r>
        </w:p>
      </w:tc>
    </w:tr>
  </w:tbl>
  <w:p w14:paraId="37E7F760" w14:textId="77777777" w:rsidR="00F81399" w:rsidRDefault="00F8139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4DC42" w14:textId="77777777" w:rsidR="00187544" w:rsidRDefault="00187544">
      <w:pPr>
        <w:spacing w:line="240" w:lineRule="auto"/>
      </w:pPr>
      <w:r>
        <w:separator/>
      </w:r>
    </w:p>
  </w:footnote>
  <w:footnote w:type="continuationSeparator" w:id="0">
    <w:p w14:paraId="11E09C72" w14:textId="77777777" w:rsidR="00187544" w:rsidRDefault="001875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4B" w14:textId="77777777" w:rsidR="00F81399" w:rsidRDefault="00F81399">
    <w:pPr>
      <w:rPr>
        <w:sz w:val="24"/>
      </w:rPr>
    </w:pPr>
  </w:p>
  <w:p w14:paraId="0AACE171" w14:textId="77777777" w:rsidR="00F81399" w:rsidRDefault="00F81399">
    <w:pPr>
      <w:pBdr>
        <w:top w:val="single" w:sz="6" w:space="1" w:color="auto"/>
      </w:pBdr>
      <w:rPr>
        <w:sz w:val="24"/>
      </w:rPr>
    </w:pPr>
  </w:p>
  <w:p w14:paraId="2551728F" w14:textId="72CF973E" w:rsidR="00F81399" w:rsidRDefault="000439F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95258">
      <w:rPr>
        <w:rFonts w:ascii="Arial" w:hAnsi="Arial"/>
        <w:b/>
        <w:sz w:val="36"/>
      </w:rPr>
      <w:t>3 W</w:t>
    </w:r>
    <w:r w:rsidR="00EC2AAB">
      <w:rPr>
        <w:rFonts w:ascii="Arial" w:hAnsi="Arial"/>
        <w:b/>
        <w:sz w:val="36"/>
      </w:rPr>
      <w:t>ISHES</w:t>
    </w:r>
    <w:r>
      <w:rPr>
        <w:rFonts w:ascii="Arial" w:hAnsi="Arial"/>
        <w:b/>
        <w:sz w:val="36"/>
      </w:rPr>
      <w:fldChar w:fldCharType="end"/>
    </w:r>
  </w:p>
  <w:p w14:paraId="40A4AEDE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08D5491A" w14:textId="77777777" w:rsidR="00F81399" w:rsidRDefault="00F81399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14:paraId="45284CA3" w14:textId="2F45539E" w:rsidR="005D6EDC" w:rsidRPr="005D6EDC" w:rsidRDefault="005D6EDC">
          <w:pPr>
            <w:rPr>
              <w:b/>
            </w:rPr>
          </w:pPr>
          <w:proofErr w:type="spellStart"/>
          <w:r>
            <w:rPr>
              <w:b/>
            </w:rPr>
            <w:t>BookBook</w:t>
          </w:r>
          <w:proofErr w:type="spellEnd"/>
        </w:p>
      </w:tc>
      <w:tc>
        <w:tcPr>
          <w:tcW w:w="3179" w:type="dxa"/>
        </w:tcPr>
        <w:p w14:paraId="3610EB4C" w14:textId="0D0E296E" w:rsidR="00F81399" w:rsidRDefault="00322F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&lt;0</w:t>
          </w:r>
          <w:r w:rsidR="00D6725C">
            <w:t>.1</w:t>
          </w:r>
          <w:r w:rsidR="000439F1">
            <w:t>&gt;</w:t>
          </w:r>
        </w:p>
      </w:tc>
    </w:tr>
    <w:tr w:rsidR="00F81399" w14:paraId="2154D9B8" w14:textId="77777777">
      <w:tc>
        <w:tcPr>
          <w:tcW w:w="6379" w:type="dxa"/>
        </w:tcPr>
        <w:p w14:paraId="506BA8D7" w14:textId="77777777" w:rsidR="00F81399" w:rsidRDefault="00187544" w:rsidP="00B243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240EE">
            <w:t xml:space="preserve">Vision </w:t>
          </w:r>
          <w:r w:rsidR="00B243D1">
            <w:t>Document</w:t>
          </w:r>
          <w:r>
            <w:fldChar w:fldCharType="end"/>
          </w:r>
        </w:p>
      </w:tc>
      <w:tc>
        <w:tcPr>
          <w:tcW w:w="3179" w:type="dxa"/>
        </w:tcPr>
        <w:p w14:paraId="4D39112D" w14:textId="3DB252A3" w:rsidR="00F81399" w:rsidRDefault="00D6725C">
          <w:r>
            <w:t xml:space="preserve">  Date:  </w:t>
          </w:r>
          <w:r w:rsidR="00322F06">
            <w:t>12/06/2021</w:t>
          </w:r>
        </w:p>
      </w:tc>
    </w:tr>
    <w:tr w:rsidR="00F81399" w14:paraId="2D25259B" w14:textId="77777777">
      <w:tc>
        <w:tcPr>
          <w:tcW w:w="9558" w:type="dxa"/>
          <w:gridSpan w:val="2"/>
        </w:tcPr>
        <w:p w14:paraId="4F3130AC" w14:textId="77777777" w:rsidR="00F81399" w:rsidRDefault="000439F1">
          <w:r>
            <w:t>&lt;document identifier&gt;</w:t>
          </w:r>
        </w:p>
      </w:tc>
    </w:tr>
  </w:tbl>
  <w:p w14:paraId="05206D19" w14:textId="77777777" w:rsidR="00F81399" w:rsidRDefault="00F81399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80DEE"/>
    <w:multiLevelType w:val="hybridMultilevel"/>
    <w:tmpl w:val="14E8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7259F1"/>
    <w:multiLevelType w:val="hybridMultilevel"/>
    <w:tmpl w:val="6E7E7B4E"/>
    <w:lvl w:ilvl="0" w:tplc="90E2A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707557"/>
    <w:multiLevelType w:val="hybridMultilevel"/>
    <w:tmpl w:val="932A3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B1B57D0"/>
    <w:multiLevelType w:val="hybridMultilevel"/>
    <w:tmpl w:val="6A025176"/>
    <w:lvl w:ilvl="0" w:tplc="90E2A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9D44947"/>
    <w:multiLevelType w:val="hybridMultilevel"/>
    <w:tmpl w:val="6D2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F196456"/>
    <w:multiLevelType w:val="hybridMultilevel"/>
    <w:tmpl w:val="FAF42852"/>
    <w:lvl w:ilvl="0" w:tplc="97A6429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2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7"/>
  </w:num>
  <w:num w:numId="17">
    <w:abstractNumId w:val="29"/>
  </w:num>
  <w:num w:numId="18">
    <w:abstractNumId w:val="21"/>
  </w:num>
  <w:num w:numId="19">
    <w:abstractNumId w:val="9"/>
  </w:num>
  <w:num w:numId="20">
    <w:abstractNumId w:val="20"/>
  </w:num>
  <w:num w:numId="21">
    <w:abstractNumId w:val="14"/>
  </w:num>
  <w:num w:numId="22">
    <w:abstractNumId w:val="27"/>
  </w:num>
  <w:num w:numId="23">
    <w:abstractNumId w:val="12"/>
  </w:num>
  <w:num w:numId="24">
    <w:abstractNumId w:val="11"/>
  </w:num>
  <w:num w:numId="25">
    <w:abstractNumId w:val="10"/>
  </w:num>
  <w:num w:numId="26">
    <w:abstractNumId w:val="24"/>
  </w:num>
  <w:num w:numId="27">
    <w:abstractNumId w:val="25"/>
  </w:num>
  <w:num w:numId="28">
    <w:abstractNumId w:val="33"/>
  </w:num>
  <w:num w:numId="29">
    <w:abstractNumId w:val="19"/>
  </w:num>
  <w:num w:numId="30">
    <w:abstractNumId w:val="26"/>
  </w:num>
  <w:num w:numId="31">
    <w:abstractNumId w:val="13"/>
  </w:num>
  <w:num w:numId="32">
    <w:abstractNumId w:val="28"/>
  </w:num>
  <w:num w:numId="33">
    <w:abstractNumId w:val="13"/>
  </w:num>
  <w:num w:numId="34">
    <w:abstractNumId w:val="6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EE"/>
    <w:rsid w:val="0001309E"/>
    <w:rsid w:val="00016259"/>
    <w:rsid w:val="000273AB"/>
    <w:rsid w:val="00040CE4"/>
    <w:rsid w:val="000439F1"/>
    <w:rsid w:val="00062B53"/>
    <w:rsid w:val="0006309C"/>
    <w:rsid w:val="00073AE2"/>
    <w:rsid w:val="000823CB"/>
    <w:rsid w:val="000927BC"/>
    <w:rsid w:val="000D7CDF"/>
    <w:rsid w:val="000E07FC"/>
    <w:rsid w:val="000F2942"/>
    <w:rsid w:val="00113D89"/>
    <w:rsid w:val="00150484"/>
    <w:rsid w:val="001547F4"/>
    <w:rsid w:val="00172158"/>
    <w:rsid w:val="00187544"/>
    <w:rsid w:val="001A4EBA"/>
    <w:rsid w:val="002006D4"/>
    <w:rsid w:val="00205FB3"/>
    <w:rsid w:val="002120BE"/>
    <w:rsid w:val="00243ABF"/>
    <w:rsid w:val="00250805"/>
    <w:rsid w:val="002D34C2"/>
    <w:rsid w:val="003152E8"/>
    <w:rsid w:val="00322F06"/>
    <w:rsid w:val="003301C5"/>
    <w:rsid w:val="0033740C"/>
    <w:rsid w:val="00347EE1"/>
    <w:rsid w:val="003675CF"/>
    <w:rsid w:val="003917A5"/>
    <w:rsid w:val="00396EAE"/>
    <w:rsid w:val="003F7AB9"/>
    <w:rsid w:val="00401712"/>
    <w:rsid w:val="00412186"/>
    <w:rsid w:val="004457BB"/>
    <w:rsid w:val="00447EE7"/>
    <w:rsid w:val="00453702"/>
    <w:rsid w:val="00457018"/>
    <w:rsid w:val="004617C3"/>
    <w:rsid w:val="00465193"/>
    <w:rsid w:val="004820E2"/>
    <w:rsid w:val="00483B14"/>
    <w:rsid w:val="00491ED8"/>
    <w:rsid w:val="004F5FA0"/>
    <w:rsid w:val="00504F80"/>
    <w:rsid w:val="00505F2D"/>
    <w:rsid w:val="005066FF"/>
    <w:rsid w:val="00511569"/>
    <w:rsid w:val="00521E4A"/>
    <w:rsid w:val="005366E2"/>
    <w:rsid w:val="00540F26"/>
    <w:rsid w:val="005600F1"/>
    <w:rsid w:val="005656FA"/>
    <w:rsid w:val="00567993"/>
    <w:rsid w:val="00574414"/>
    <w:rsid w:val="00580E0E"/>
    <w:rsid w:val="00582514"/>
    <w:rsid w:val="005900B7"/>
    <w:rsid w:val="00593050"/>
    <w:rsid w:val="005945B7"/>
    <w:rsid w:val="005A1063"/>
    <w:rsid w:val="005C0479"/>
    <w:rsid w:val="005C6380"/>
    <w:rsid w:val="005D6EDC"/>
    <w:rsid w:val="005F73D1"/>
    <w:rsid w:val="006221A5"/>
    <w:rsid w:val="006A7F10"/>
    <w:rsid w:val="006B0077"/>
    <w:rsid w:val="006D0DD1"/>
    <w:rsid w:val="006D20A7"/>
    <w:rsid w:val="006E40E7"/>
    <w:rsid w:val="00712ACB"/>
    <w:rsid w:val="00723335"/>
    <w:rsid w:val="00753197"/>
    <w:rsid w:val="0075715D"/>
    <w:rsid w:val="00762739"/>
    <w:rsid w:val="00777E75"/>
    <w:rsid w:val="007957CD"/>
    <w:rsid w:val="007A1721"/>
    <w:rsid w:val="007C1273"/>
    <w:rsid w:val="007F00CF"/>
    <w:rsid w:val="00821220"/>
    <w:rsid w:val="00832A9E"/>
    <w:rsid w:val="00845FA7"/>
    <w:rsid w:val="008461A2"/>
    <w:rsid w:val="00851283"/>
    <w:rsid w:val="00852CC7"/>
    <w:rsid w:val="00853ADC"/>
    <w:rsid w:val="008700E1"/>
    <w:rsid w:val="00876222"/>
    <w:rsid w:val="00891354"/>
    <w:rsid w:val="00897E36"/>
    <w:rsid w:val="008E02E0"/>
    <w:rsid w:val="0090607D"/>
    <w:rsid w:val="00916188"/>
    <w:rsid w:val="0091688B"/>
    <w:rsid w:val="009179AE"/>
    <w:rsid w:val="00920DB9"/>
    <w:rsid w:val="009343A9"/>
    <w:rsid w:val="0097352F"/>
    <w:rsid w:val="0097399A"/>
    <w:rsid w:val="00976672"/>
    <w:rsid w:val="00990430"/>
    <w:rsid w:val="009C571B"/>
    <w:rsid w:val="009D2288"/>
    <w:rsid w:val="00A03D1E"/>
    <w:rsid w:val="00A15B71"/>
    <w:rsid w:val="00A2334B"/>
    <w:rsid w:val="00A240EE"/>
    <w:rsid w:val="00A2457B"/>
    <w:rsid w:val="00A64524"/>
    <w:rsid w:val="00A95258"/>
    <w:rsid w:val="00AB2980"/>
    <w:rsid w:val="00AB73B0"/>
    <w:rsid w:val="00B01B97"/>
    <w:rsid w:val="00B0476A"/>
    <w:rsid w:val="00B079E7"/>
    <w:rsid w:val="00B243D1"/>
    <w:rsid w:val="00B511B8"/>
    <w:rsid w:val="00B75283"/>
    <w:rsid w:val="00B86841"/>
    <w:rsid w:val="00B916BA"/>
    <w:rsid w:val="00BB1FC6"/>
    <w:rsid w:val="00BC29A3"/>
    <w:rsid w:val="00BC71E5"/>
    <w:rsid w:val="00C36428"/>
    <w:rsid w:val="00C873B2"/>
    <w:rsid w:val="00CA3D64"/>
    <w:rsid w:val="00CA43A2"/>
    <w:rsid w:val="00D17492"/>
    <w:rsid w:val="00D22859"/>
    <w:rsid w:val="00D57001"/>
    <w:rsid w:val="00D605B2"/>
    <w:rsid w:val="00D6725C"/>
    <w:rsid w:val="00D676D3"/>
    <w:rsid w:val="00D70254"/>
    <w:rsid w:val="00D87B3E"/>
    <w:rsid w:val="00DA3B6D"/>
    <w:rsid w:val="00DB7C3D"/>
    <w:rsid w:val="00DC13C8"/>
    <w:rsid w:val="00DD2A00"/>
    <w:rsid w:val="00DD730F"/>
    <w:rsid w:val="00DE7DB2"/>
    <w:rsid w:val="00E04846"/>
    <w:rsid w:val="00E2012D"/>
    <w:rsid w:val="00E67CB6"/>
    <w:rsid w:val="00E70AF1"/>
    <w:rsid w:val="00E71F4D"/>
    <w:rsid w:val="00E94C66"/>
    <w:rsid w:val="00EC2AAB"/>
    <w:rsid w:val="00EC6337"/>
    <w:rsid w:val="00EE6173"/>
    <w:rsid w:val="00EF2C53"/>
    <w:rsid w:val="00F24AEB"/>
    <w:rsid w:val="00F40947"/>
    <w:rsid w:val="00F45E28"/>
    <w:rsid w:val="00F50795"/>
    <w:rsid w:val="00F722AE"/>
    <w:rsid w:val="00F81399"/>
    <w:rsid w:val="00F83324"/>
    <w:rsid w:val="00F8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A5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rsid w:val="006D0DD1"/>
    <w:pPr>
      <w:widowControl/>
      <w:spacing w:after="120"/>
      <w:jc w:val="both"/>
    </w:pPr>
    <w:rPr>
      <w:color w:val="000000" w:themeColor="text1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customStyle="1" w:styleId="infoblue0">
    <w:name w:val="infoblue"/>
    <w:basedOn w:val="Binhthng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LiBang">
    <w:name w:val="Table Grid"/>
    <w:basedOn w:val="BangThngthng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Document</vt:lpstr>
      <vt:lpstr>Vision Document</vt:lpstr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Document</dc:title>
  <dc:subject>BookBook</dc:subject>
  <dc:creator>David Kesfaw</dc:creator>
  <cp:lastModifiedBy>HỒ NHẬT LINH</cp:lastModifiedBy>
  <cp:revision>2</cp:revision>
  <cp:lastPrinted>2001-03-15T07:26:00Z</cp:lastPrinted>
  <dcterms:created xsi:type="dcterms:W3CDTF">2021-06-14T14:10:00Z</dcterms:created>
  <dcterms:modified xsi:type="dcterms:W3CDTF">2021-06-14T14:10:00Z</dcterms:modified>
</cp:coreProperties>
</file>